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70" w:rsidRPr="009A4119" w:rsidRDefault="00F16AB9" w:rsidP="00782470">
      <w:pPr>
        <w:pStyle w:val="Header"/>
        <w:jc w:val="center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9A4119">
        <w:rPr>
          <w:rFonts w:ascii="Century Gothic" w:hAnsi="Century Gothic"/>
          <w:b/>
          <w:color w:val="404040" w:themeColor="text1" w:themeTint="BF"/>
          <w:sz w:val="32"/>
          <w:szCs w:val="32"/>
        </w:rPr>
        <w:t>THEMES: BIRTH REGISTRATION, M</w:t>
      </w:r>
      <w:r w:rsidR="00FB25A1">
        <w:rPr>
          <w:rFonts w:ascii="Century Gothic" w:hAnsi="Century Gothic"/>
          <w:b/>
          <w:color w:val="404040" w:themeColor="text1" w:themeTint="BF"/>
          <w:sz w:val="32"/>
          <w:szCs w:val="32"/>
        </w:rPr>
        <w:t xml:space="preserve">ASS </w:t>
      </w:r>
      <w:r w:rsidRPr="009A4119">
        <w:rPr>
          <w:rFonts w:ascii="Century Gothic" w:hAnsi="Century Gothic"/>
          <w:b/>
          <w:color w:val="404040" w:themeColor="text1" w:themeTint="BF"/>
          <w:sz w:val="32"/>
          <w:szCs w:val="32"/>
        </w:rPr>
        <w:t>A</w:t>
      </w:r>
      <w:r w:rsidR="00FB25A1">
        <w:rPr>
          <w:rFonts w:ascii="Century Gothic" w:hAnsi="Century Gothic"/>
          <w:b/>
          <w:color w:val="404040" w:themeColor="text1" w:themeTint="BF"/>
          <w:sz w:val="32"/>
          <w:szCs w:val="32"/>
        </w:rPr>
        <w:t xml:space="preserve">CTION </w:t>
      </w:r>
      <w:r w:rsidRPr="009A4119">
        <w:rPr>
          <w:rFonts w:ascii="Century Gothic" w:hAnsi="Century Gothic"/>
          <w:b/>
          <w:color w:val="404040" w:themeColor="text1" w:themeTint="BF"/>
          <w:sz w:val="32"/>
          <w:szCs w:val="32"/>
        </w:rPr>
        <w:t>A</w:t>
      </w:r>
      <w:r w:rsidR="00FB25A1">
        <w:rPr>
          <w:rFonts w:ascii="Century Gothic" w:hAnsi="Century Gothic"/>
          <w:b/>
          <w:color w:val="404040" w:themeColor="text1" w:themeTint="BF"/>
          <w:sz w:val="32"/>
          <w:szCs w:val="32"/>
        </w:rPr>
        <w:t xml:space="preserve">GAINST </w:t>
      </w:r>
      <w:r w:rsidRPr="009A4119">
        <w:rPr>
          <w:rFonts w:ascii="Century Gothic" w:hAnsi="Century Gothic"/>
          <w:b/>
          <w:color w:val="404040" w:themeColor="text1" w:themeTint="BF"/>
          <w:sz w:val="32"/>
          <w:szCs w:val="32"/>
        </w:rPr>
        <w:t>M</w:t>
      </w:r>
      <w:r w:rsidR="00FB25A1">
        <w:rPr>
          <w:rFonts w:ascii="Century Gothic" w:hAnsi="Century Gothic"/>
          <w:b/>
          <w:color w:val="404040" w:themeColor="text1" w:themeTint="BF"/>
          <w:sz w:val="32"/>
          <w:szCs w:val="32"/>
        </w:rPr>
        <w:t>ALARIA</w:t>
      </w:r>
      <w:r w:rsidR="008E3F19">
        <w:rPr>
          <w:rFonts w:ascii="Century Gothic" w:hAnsi="Century Gothic"/>
          <w:b/>
          <w:color w:val="404040" w:themeColor="text1" w:themeTint="BF"/>
          <w:sz w:val="32"/>
          <w:szCs w:val="32"/>
        </w:rPr>
        <w:t>, WASH &amp; SCHOOL PAY</w:t>
      </w:r>
      <w:proofErr w:type="gramStart"/>
      <w:r w:rsidRPr="009A4119">
        <w:rPr>
          <w:rFonts w:ascii="Century Gothic" w:hAnsi="Century Gothic"/>
          <w:b/>
          <w:color w:val="404040" w:themeColor="text1" w:themeTint="BF"/>
          <w:sz w:val="32"/>
          <w:szCs w:val="32"/>
        </w:rPr>
        <w:t>:</w:t>
      </w:r>
      <w:r w:rsidR="00782470" w:rsidRPr="009A4119">
        <w:rPr>
          <w:rFonts w:ascii="Century Gothic" w:hAnsi="Century Gothic"/>
          <w:b/>
          <w:color w:val="404040" w:themeColor="text1" w:themeTint="BF"/>
          <w:sz w:val="32"/>
          <w:szCs w:val="32"/>
        </w:rPr>
        <w:t>.</w:t>
      </w:r>
      <w:proofErr w:type="gramEnd"/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789"/>
        <w:gridCol w:w="2682"/>
        <w:gridCol w:w="2120"/>
        <w:gridCol w:w="1300"/>
        <w:gridCol w:w="1299"/>
        <w:gridCol w:w="2569"/>
        <w:gridCol w:w="2655"/>
        <w:gridCol w:w="2174"/>
      </w:tblGrid>
      <w:tr w:rsidR="00680A70" w:rsidRPr="009A4119" w:rsidTr="009A4119">
        <w:tc>
          <w:tcPr>
            <w:tcW w:w="789" w:type="dxa"/>
          </w:tcPr>
          <w:p w:rsidR="006F793B" w:rsidRPr="0000760E" w:rsidRDefault="006F793B" w:rsidP="00782470">
            <w:pPr>
              <w:tabs>
                <w:tab w:val="num" w:pos="2160"/>
              </w:tabs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</w:pPr>
            <w:r w:rsidRPr="0000760E"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  <w:t>SN</w:t>
            </w:r>
          </w:p>
        </w:tc>
        <w:tc>
          <w:tcPr>
            <w:tcW w:w="2682" w:type="dxa"/>
          </w:tcPr>
          <w:p w:rsidR="006F793B" w:rsidRPr="0000760E" w:rsidRDefault="006F793B" w:rsidP="00782470">
            <w:pPr>
              <w:tabs>
                <w:tab w:val="num" w:pos="2160"/>
              </w:tabs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</w:pPr>
            <w:r w:rsidRPr="0000760E"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2120" w:type="dxa"/>
          </w:tcPr>
          <w:p w:rsidR="006F793B" w:rsidRPr="0000760E" w:rsidRDefault="006F793B" w:rsidP="00782470">
            <w:pPr>
              <w:tabs>
                <w:tab w:val="num" w:pos="2160"/>
              </w:tabs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</w:pPr>
            <w:r w:rsidRPr="0000760E"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  <w:t>VENUE</w:t>
            </w:r>
          </w:p>
        </w:tc>
        <w:tc>
          <w:tcPr>
            <w:tcW w:w="1300" w:type="dxa"/>
          </w:tcPr>
          <w:p w:rsidR="006F793B" w:rsidRPr="0000760E" w:rsidRDefault="006F793B" w:rsidP="00782470">
            <w:pPr>
              <w:tabs>
                <w:tab w:val="num" w:pos="2160"/>
              </w:tabs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</w:pPr>
            <w:r w:rsidRPr="0000760E"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99" w:type="dxa"/>
          </w:tcPr>
          <w:p w:rsidR="006F793B" w:rsidRPr="0000760E" w:rsidRDefault="006F793B" w:rsidP="00782470">
            <w:pPr>
              <w:tabs>
                <w:tab w:val="num" w:pos="2160"/>
              </w:tabs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</w:pPr>
            <w:r w:rsidRPr="0000760E"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2569" w:type="dxa"/>
          </w:tcPr>
          <w:p w:rsidR="006F793B" w:rsidRPr="0000760E" w:rsidRDefault="006F793B" w:rsidP="00782470">
            <w:pPr>
              <w:tabs>
                <w:tab w:val="num" w:pos="2160"/>
              </w:tabs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</w:pPr>
            <w:r w:rsidRPr="0000760E"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  <w:t>OUTCOMES</w:t>
            </w:r>
          </w:p>
        </w:tc>
        <w:tc>
          <w:tcPr>
            <w:tcW w:w="2655" w:type="dxa"/>
          </w:tcPr>
          <w:p w:rsidR="006F793B" w:rsidRPr="0000760E" w:rsidRDefault="006F793B" w:rsidP="00782470">
            <w:pPr>
              <w:tabs>
                <w:tab w:val="num" w:pos="2160"/>
              </w:tabs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</w:pPr>
            <w:r w:rsidRPr="0000760E"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  <w:t>INCHARGE</w:t>
            </w:r>
          </w:p>
        </w:tc>
        <w:tc>
          <w:tcPr>
            <w:tcW w:w="2174" w:type="dxa"/>
          </w:tcPr>
          <w:p w:rsidR="006F793B" w:rsidRPr="0000760E" w:rsidRDefault="006F793B" w:rsidP="00782470">
            <w:pPr>
              <w:tabs>
                <w:tab w:val="num" w:pos="2160"/>
              </w:tabs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</w:pPr>
            <w:r w:rsidRPr="0000760E">
              <w:rPr>
                <w:rFonts w:ascii="Century Gothic" w:hAnsi="Century Gothic" w:cs="Courier New"/>
                <w:b/>
                <w:color w:val="000000"/>
                <w:sz w:val="20"/>
                <w:szCs w:val="20"/>
              </w:rPr>
              <w:t>SOURCE OF FUNDING</w:t>
            </w:r>
          </w:p>
        </w:tc>
      </w:tr>
      <w:tr w:rsidR="00680A70" w:rsidRPr="00FB25A1" w:rsidTr="009A4119">
        <w:tc>
          <w:tcPr>
            <w:tcW w:w="789" w:type="dxa"/>
          </w:tcPr>
          <w:p w:rsidR="006F793B" w:rsidRPr="00FB25A1" w:rsidRDefault="008E3F19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1</w:t>
            </w:r>
          </w:p>
        </w:tc>
        <w:tc>
          <w:tcPr>
            <w:tcW w:w="2682" w:type="dxa"/>
          </w:tcPr>
          <w:p w:rsidR="006F793B" w:rsidRPr="00FB25A1" w:rsidRDefault="002F42A4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Head Teachers BOT II meeting</w:t>
            </w:r>
          </w:p>
        </w:tc>
        <w:tc>
          <w:tcPr>
            <w:tcW w:w="2120" w:type="dxa"/>
          </w:tcPr>
          <w:p w:rsidR="006F793B" w:rsidRPr="00FB25A1" w:rsidRDefault="008E3F19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proofErr w:type="spellStart"/>
            <w:r>
              <w:rPr>
                <w:rFonts w:ascii="Century Gothic" w:hAnsi="Century Gothic" w:cs="Courier New"/>
                <w:color w:val="000000"/>
              </w:rPr>
              <w:t>Nakasero</w:t>
            </w:r>
            <w:proofErr w:type="spellEnd"/>
            <w:r w:rsidR="009A4119" w:rsidRPr="00FB25A1">
              <w:rPr>
                <w:rFonts w:ascii="Century Gothic" w:hAnsi="Century Gothic" w:cs="Courier New"/>
                <w:color w:val="000000"/>
              </w:rPr>
              <w:t xml:space="preserve"> Primary Sc</w:t>
            </w:r>
            <w:r w:rsidR="002F42A4" w:rsidRPr="00FB25A1">
              <w:rPr>
                <w:rFonts w:ascii="Century Gothic" w:hAnsi="Century Gothic" w:cs="Courier New"/>
                <w:color w:val="000000"/>
              </w:rPr>
              <w:t>hool</w:t>
            </w:r>
          </w:p>
        </w:tc>
        <w:tc>
          <w:tcPr>
            <w:tcW w:w="1300" w:type="dxa"/>
          </w:tcPr>
          <w:p w:rsidR="006F793B" w:rsidRPr="00FB25A1" w:rsidRDefault="009D3217" w:rsidP="00B366A1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28</w:t>
            </w:r>
            <w:r w:rsidR="00B366A1" w:rsidRPr="00FB25A1">
              <w:rPr>
                <w:rFonts w:ascii="Century Gothic" w:hAnsi="Century Gothic" w:cs="Courier New"/>
                <w:color w:val="000000"/>
                <w:vertAlign w:val="superscript"/>
              </w:rPr>
              <w:t>th</w:t>
            </w:r>
            <w:r w:rsidR="00B366A1" w:rsidRPr="00FB25A1">
              <w:rPr>
                <w:rFonts w:ascii="Century Gothic" w:hAnsi="Century Gothic" w:cs="Courier New"/>
                <w:color w:val="000000"/>
              </w:rPr>
              <w:t xml:space="preserve"> May </w:t>
            </w:r>
            <w:r w:rsidR="002F42A4" w:rsidRPr="00FB25A1">
              <w:rPr>
                <w:rFonts w:ascii="Century Gothic" w:hAnsi="Century Gothic" w:cs="Courier New"/>
                <w:color w:val="000000"/>
              </w:rPr>
              <w:t>202</w:t>
            </w:r>
            <w:r w:rsidR="00021EED"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1299" w:type="dxa"/>
          </w:tcPr>
          <w:p w:rsidR="009A4119" w:rsidRPr="00FB25A1" w:rsidRDefault="002F42A4" w:rsidP="00D10EAD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9:00</w:t>
            </w:r>
            <w:r w:rsidR="00D10EAD" w:rsidRPr="00FB25A1">
              <w:rPr>
                <w:rFonts w:ascii="Century Gothic" w:hAnsi="Century Gothic" w:cs="Courier New"/>
                <w:color w:val="000000"/>
              </w:rPr>
              <w:t>a</w:t>
            </w:r>
            <w:r w:rsidRPr="00FB25A1">
              <w:rPr>
                <w:rFonts w:ascii="Century Gothic" w:hAnsi="Century Gothic" w:cs="Courier New"/>
                <w:color w:val="000000"/>
              </w:rPr>
              <w:t xml:space="preserve">m- </w:t>
            </w:r>
          </w:p>
          <w:p w:rsidR="006F793B" w:rsidRPr="00FB25A1" w:rsidRDefault="009A4119" w:rsidP="00D10EAD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12</w:t>
            </w:r>
            <w:r w:rsidR="002F42A4" w:rsidRPr="00FB25A1">
              <w:rPr>
                <w:rFonts w:ascii="Century Gothic" w:hAnsi="Century Gothic" w:cs="Courier New"/>
                <w:color w:val="000000"/>
              </w:rPr>
              <w:t>Noon</w:t>
            </w:r>
          </w:p>
        </w:tc>
        <w:tc>
          <w:tcPr>
            <w:tcW w:w="2569" w:type="dxa"/>
          </w:tcPr>
          <w:p w:rsidR="006F793B" w:rsidRPr="00FB25A1" w:rsidRDefault="002F42A4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Briefing Head Teachers on the forth-coming MDDP Activit</w:t>
            </w:r>
            <w:r w:rsidR="00FB25A1">
              <w:rPr>
                <w:rFonts w:ascii="Century Gothic" w:hAnsi="Century Gothic" w:cs="Courier New"/>
                <w:color w:val="000000"/>
              </w:rPr>
              <w:t>ies.</w:t>
            </w:r>
          </w:p>
        </w:tc>
        <w:tc>
          <w:tcPr>
            <w:tcW w:w="2655" w:type="dxa"/>
          </w:tcPr>
          <w:p w:rsidR="006F793B" w:rsidRPr="00FB25A1" w:rsidRDefault="002F42A4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DESS</w:t>
            </w:r>
          </w:p>
        </w:tc>
        <w:tc>
          <w:tcPr>
            <w:tcW w:w="2174" w:type="dxa"/>
          </w:tcPr>
          <w:p w:rsidR="006F793B" w:rsidRPr="00FB25A1" w:rsidRDefault="002F42A4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KCCA</w:t>
            </w:r>
          </w:p>
        </w:tc>
      </w:tr>
      <w:tr w:rsidR="00680A70" w:rsidRPr="00FB25A1" w:rsidTr="009A4119">
        <w:tc>
          <w:tcPr>
            <w:tcW w:w="789" w:type="dxa"/>
          </w:tcPr>
          <w:p w:rsidR="006F793B" w:rsidRPr="00FB25A1" w:rsidRDefault="008E3F19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2</w:t>
            </w:r>
          </w:p>
        </w:tc>
        <w:tc>
          <w:tcPr>
            <w:tcW w:w="2682" w:type="dxa"/>
          </w:tcPr>
          <w:p w:rsidR="006F793B" w:rsidRPr="00FB25A1" w:rsidRDefault="00FD41C4" w:rsidP="00D10EAD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MDDP</w:t>
            </w:r>
            <w:r w:rsidR="00D10EAD" w:rsidRPr="00FB25A1">
              <w:rPr>
                <w:rFonts w:ascii="Century Gothic" w:hAnsi="Century Gothic" w:cs="Courier New"/>
                <w:color w:val="000000"/>
              </w:rPr>
              <w:t xml:space="preserve"> Division in-charge/ </w:t>
            </w:r>
            <w:r w:rsidRPr="00FB25A1">
              <w:rPr>
                <w:rFonts w:ascii="Century Gothic" w:hAnsi="Century Gothic" w:cs="Courier New"/>
                <w:color w:val="000000"/>
              </w:rPr>
              <w:t>Education Officers</w:t>
            </w:r>
            <w:r w:rsidR="00D10EAD" w:rsidRPr="00FB25A1">
              <w:rPr>
                <w:rFonts w:ascii="Century Gothic" w:hAnsi="Century Gothic" w:cs="Courier New"/>
                <w:color w:val="000000"/>
              </w:rPr>
              <w:t>/Executive meeting</w:t>
            </w:r>
          </w:p>
        </w:tc>
        <w:tc>
          <w:tcPr>
            <w:tcW w:w="2120" w:type="dxa"/>
          </w:tcPr>
          <w:p w:rsidR="006F793B" w:rsidRPr="00FB25A1" w:rsidRDefault="003C7FD5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proofErr w:type="spellStart"/>
            <w:r>
              <w:rPr>
                <w:rFonts w:ascii="Century Gothic" w:hAnsi="Century Gothic" w:cs="Courier New"/>
                <w:color w:val="000000"/>
              </w:rPr>
              <w:t>Kitante</w:t>
            </w:r>
            <w:proofErr w:type="spellEnd"/>
            <w:r w:rsidR="00D10EAD" w:rsidRPr="00FB25A1">
              <w:rPr>
                <w:rFonts w:ascii="Century Gothic" w:hAnsi="Century Gothic" w:cs="Courier New"/>
                <w:color w:val="000000"/>
              </w:rPr>
              <w:t xml:space="preserve"> PS</w:t>
            </w:r>
          </w:p>
        </w:tc>
        <w:tc>
          <w:tcPr>
            <w:tcW w:w="1300" w:type="dxa"/>
          </w:tcPr>
          <w:p w:rsidR="006F793B" w:rsidRPr="00FB25A1" w:rsidRDefault="008E3F19" w:rsidP="00B366A1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4</w:t>
            </w:r>
            <w:r w:rsidR="00B366A1" w:rsidRPr="00FB25A1">
              <w:rPr>
                <w:rFonts w:ascii="Century Gothic" w:hAnsi="Century Gothic" w:cs="Courier New"/>
                <w:color w:val="000000"/>
                <w:vertAlign w:val="superscript"/>
              </w:rPr>
              <w:t>th</w:t>
            </w:r>
            <w:r>
              <w:rPr>
                <w:rFonts w:ascii="Century Gothic" w:hAnsi="Century Gothic" w:cs="Courier New"/>
                <w:color w:val="000000"/>
              </w:rPr>
              <w:t xml:space="preserve"> June</w:t>
            </w:r>
            <w:r w:rsidR="00B366A1" w:rsidRPr="00FB25A1">
              <w:rPr>
                <w:rFonts w:ascii="Century Gothic" w:hAnsi="Century Gothic" w:cs="Courier New"/>
                <w:color w:val="000000"/>
              </w:rPr>
              <w:t xml:space="preserve"> </w:t>
            </w:r>
            <w:r w:rsidR="00D10EAD" w:rsidRPr="00FB25A1">
              <w:rPr>
                <w:rFonts w:ascii="Century Gothic" w:hAnsi="Century Gothic" w:cs="Courier New"/>
                <w:color w:val="000000"/>
              </w:rPr>
              <w:t>202</w:t>
            </w:r>
            <w:r w:rsidR="003C7FD5"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1299" w:type="dxa"/>
          </w:tcPr>
          <w:p w:rsidR="006F793B" w:rsidRPr="00FB25A1" w:rsidRDefault="009D3217" w:rsidP="004C76A1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3:00pm-6</w:t>
            </w:r>
            <w:r w:rsidR="004C76A1" w:rsidRPr="00FB25A1">
              <w:rPr>
                <w:rFonts w:ascii="Century Gothic" w:hAnsi="Century Gothic" w:cs="Courier New"/>
                <w:color w:val="000000"/>
              </w:rPr>
              <w:t>:</w:t>
            </w:r>
            <w:r w:rsidR="00D10EAD" w:rsidRPr="00FB25A1">
              <w:rPr>
                <w:rFonts w:ascii="Century Gothic" w:hAnsi="Century Gothic" w:cs="Courier New"/>
                <w:color w:val="000000"/>
              </w:rPr>
              <w:t>0</w:t>
            </w:r>
            <w:r w:rsidR="004C76A1" w:rsidRPr="00FB25A1">
              <w:rPr>
                <w:rFonts w:ascii="Century Gothic" w:hAnsi="Century Gothic" w:cs="Courier New"/>
                <w:color w:val="000000"/>
              </w:rPr>
              <w:t>0p</w:t>
            </w:r>
            <w:r w:rsidR="00D10EAD" w:rsidRPr="00FB25A1">
              <w:rPr>
                <w:rFonts w:ascii="Century Gothic" w:hAnsi="Century Gothic" w:cs="Courier New"/>
                <w:color w:val="000000"/>
              </w:rPr>
              <w:t>m</w:t>
            </w:r>
          </w:p>
        </w:tc>
        <w:tc>
          <w:tcPr>
            <w:tcW w:w="2569" w:type="dxa"/>
          </w:tcPr>
          <w:p w:rsidR="006F793B" w:rsidRPr="00FB25A1" w:rsidRDefault="00955578" w:rsidP="00955578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Workshop planning meeting</w:t>
            </w:r>
          </w:p>
        </w:tc>
        <w:tc>
          <w:tcPr>
            <w:tcW w:w="2655" w:type="dxa"/>
          </w:tcPr>
          <w:p w:rsidR="006F793B" w:rsidRPr="00FB25A1" w:rsidRDefault="00D10EA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KCCA MDDP Coordinator</w:t>
            </w:r>
            <w:r w:rsidR="00955578">
              <w:rPr>
                <w:rFonts w:ascii="Century Gothic" w:hAnsi="Century Gothic" w:cs="Courier New"/>
                <w:color w:val="000000"/>
              </w:rPr>
              <w:t xml:space="preserve"> &amp; Executive Chairman</w:t>
            </w:r>
          </w:p>
        </w:tc>
        <w:tc>
          <w:tcPr>
            <w:tcW w:w="2174" w:type="dxa"/>
          </w:tcPr>
          <w:p w:rsidR="006F793B" w:rsidRPr="00FB25A1" w:rsidRDefault="00D10EA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KCCA</w:t>
            </w:r>
          </w:p>
        </w:tc>
      </w:tr>
      <w:tr w:rsidR="00680A70" w:rsidRPr="00FB25A1" w:rsidTr="009A4119">
        <w:tc>
          <w:tcPr>
            <w:tcW w:w="789" w:type="dxa"/>
          </w:tcPr>
          <w:p w:rsidR="006F793B" w:rsidRPr="00FB25A1" w:rsidRDefault="008E3F19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3</w:t>
            </w:r>
          </w:p>
        </w:tc>
        <w:tc>
          <w:tcPr>
            <w:tcW w:w="2682" w:type="dxa"/>
          </w:tcPr>
          <w:p w:rsidR="006F793B" w:rsidRPr="00FB25A1" w:rsidRDefault="00D10EA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NGOMA Regional MDDP Workshop</w:t>
            </w:r>
          </w:p>
        </w:tc>
        <w:tc>
          <w:tcPr>
            <w:tcW w:w="2120" w:type="dxa"/>
          </w:tcPr>
          <w:p w:rsidR="006F793B" w:rsidRPr="00FB25A1" w:rsidRDefault="00D10EA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Bat Valley PS</w:t>
            </w:r>
          </w:p>
        </w:tc>
        <w:tc>
          <w:tcPr>
            <w:tcW w:w="1300" w:type="dxa"/>
          </w:tcPr>
          <w:p w:rsidR="006F793B" w:rsidRPr="00FB25A1" w:rsidRDefault="008E3F19" w:rsidP="00B366A1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7</w:t>
            </w:r>
            <w:r w:rsidR="004C76A1" w:rsidRPr="00FB25A1">
              <w:rPr>
                <w:rFonts w:ascii="Century Gothic" w:hAnsi="Century Gothic" w:cs="Courier New"/>
                <w:color w:val="000000"/>
                <w:vertAlign w:val="superscript"/>
              </w:rPr>
              <w:t>t</w:t>
            </w:r>
            <w:r>
              <w:rPr>
                <w:rFonts w:ascii="Century Gothic" w:hAnsi="Century Gothic" w:cs="Courier New"/>
                <w:color w:val="000000"/>
                <w:vertAlign w:val="superscript"/>
              </w:rPr>
              <w:t>h</w:t>
            </w:r>
            <w:r w:rsidR="004C76A1" w:rsidRPr="00FB25A1">
              <w:rPr>
                <w:rFonts w:ascii="Century Gothic" w:hAnsi="Century Gothic" w:cs="Courier New"/>
                <w:color w:val="000000"/>
              </w:rPr>
              <w:t xml:space="preserve"> June</w:t>
            </w:r>
            <w:r w:rsidR="00B366A1" w:rsidRPr="00FB25A1">
              <w:rPr>
                <w:rFonts w:ascii="Century Gothic" w:hAnsi="Century Gothic" w:cs="Courier New"/>
                <w:color w:val="000000"/>
              </w:rPr>
              <w:t xml:space="preserve"> </w:t>
            </w:r>
            <w:r w:rsidR="00504B33" w:rsidRPr="00FB25A1">
              <w:rPr>
                <w:rFonts w:ascii="Century Gothic" w:hAnsi="Century Gothic" w:cs="Courier New"/>
                <w:color w:val="000000"/>
              </w:rPr>
              <w:t>202</w:t>
            </w:r>
            <w:r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1299" w:type="dxa"/>
          </w:tcPr>
          <w:p w:rsidR="006F793B" w:rsidRPr="00FB25A1" w:rsidRDefault="00D10EA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8:30am- 5:00pm</w:t>
            </w:r>
          </w:p>
        </w:tc>
        <w:tc>
          <w:tcPr>
            <w:tcW w:w="2569" w:type="dxa"/>
          </w:tcPr>
          <w:p w:rsidR="006F793B" w:rsidRPr="00FB25A1" w:rsidRDefault="00504B33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Skill development for TOTs/ Music Teachers at least 200 teachers </w:t>
            </w:r>
          </w:p>
        </w:tc>
        <w:tc>
          <w:tcPr>
            <w:tcW w:w="2655" w:type="dxa"/>
          </w:tcPr>
          <w:p w:rsidR="006F793B" w:rsidRPr="00FB25A1" w:rsidRDefault="00504B33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KCCA MDDP Coordinator</w:t>
            </w:r>
          </w:p>
        </w:tc>
        <w:tc>
          <w:tcPr>
            <w:tcW w:w="2174" w:type="dxa"/>
          </w:tcPr>
          <w:p w:rsidR="006F793B" w:rsidRPr="00FB25A1" w:rsidRDefault="008E3F19" w:rsidP="009D3217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3</w:t>
            </w:r>
            <w:r w:rsidR="00504B33" w:rsidRPr="00FB25A1">
              <w:rPr>
                <w:rFonts w:ascii="Century Gothic" w:hAnsi="Century Gothic" w:cs="Courier New"/>
                <w:color w:val="000000"/>
              </w:rPr>
              <w:t>0,000/= f</w:t>
            </w:r>
            <w:r w:rsidR="00173C77" w:rsidRPr="00FB25A1">
              <w:rPr>
                <w:rFonts w:ascii="Century Gothic" w:hAnsi="Century Gothic" w:cs="Courier New"/>
                <w:color w:val="000000"/>
              </w:rPr>
              <w:t>rom @ participant. (for the 202</w:t>
            </w:r>
            <w:r w:rsidR="009D3217">
              <w:rPr>
                <w:rFonts w:ascii="Century Gothic" w:hAnsi="Century Gothic" w:cs="Courier New"/>
                <w:color w:val="000000"/>
              </w:rPr>
              <w:t>4</w:t>
            </w:r>
            <w:r w:rsidR="00504B33" w:rsidRPr="00FB25A1">
              <w:rPr>
                <w:rFonts w:ascii="Century Gothic" w:hAnsi="Century Gothic" w:cs="Courier New"/>
                <w:color w:val="000000"/>
              </w:rPr>
              <w:t xml:space="preserve"> MDDP concept paper</w:t>
            </w:r>
            <w:r w:rsidR="009D3217">
              <w:rPr>
                <w:rFonts w:ascii="Century Gothic" w:hAnsi="Century Gothic" w:cs="Courier New"/>
                <w:color w:val="000000"/>
              </w:rPr>
              <w:t>s</w:t>
            </w:r>
            <w:r w:rsidR="00504B33" w:rsidRPr="00FB25A1">
              <w:rPr>
                <w:rFonts w:ascii="Century Gothic" w:hAnsi="Century Gothic" w:cs="Courier New"/>
                <w:color w:val="000000"/>
              </w:rPr>
              <w:t>, circular, syllabus, set piece</w:t>
            </w:r>
            <w:r w:rsidR="003C3BFC" w:rsidRPr="00FB25A1">
              <w:rPr>
                <w:rFonts w:ascii="Century Gothic" w:hAnsi="Century Gothic" w:cs="Courier New"/>
                <w:color w:val="000000"/>
              </w:rPr>
              <w:t>s</w:t>
            </w:r>
            <w:r w:rsidR="00504B33" w:rsidRPr="00FB25A1">
              <w:rPr>
                <w:rFonts w:ascii="Century Gothic" w:hAnsi="Century Gothic" w:cs="Courier New"/>
                <w:color w:val="000000"/>
              </w:rPr>
              <w:t xml:space="preserve"> &amp; feeding)</w:t>
            </w:r>
          </w:p>
        </w:tc>
      </w:tr>
      <w:tr w:rsidR="00680A70" w:rsidRPr="00FB25A1" w:rsidTr="009A4119">
        <w:tc>
          <w:tcPr>
            <w:tcW w:w="789" w:type="dxa"/>
          </w:tcPr>
          <w:p w:rsidR="006F793B" w:rsidRPr="00FB25A1" w:rsidRDefault="008E3F19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2682" w:type="dxa"/>
          </w:tcPr>
          <w:p w:rsidR="006F793B" w:rsidRPr="00FB25A1" w:rsidRDefault="00B366A1" w:rsidP="00B366A1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School Choir Training </w:t>
            </w:r>
          </w:p>
        </w:tc>
        <w:tc>
          <w:tcPr>
            <w:tcW w:w="2120" w:type="dxa"/>
          </w:tcPr>
          <w:p w:rsidR="006F793B" w:rsidRPr="00FB25A1" w:rsidRDefault="00B366A1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School </w:t>
            </w:r>
          </w:p>
        </w:tc>
        <w:tc>
          <w:tcPr>
            <w:tcW w:w="1300" w:type="dxa"/>
          </w:tcPr>
          <w:p w:rsidR="006F793B" w:rsidRPr="00FB25A1" w:rsidRDefault="004C76A1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JUNE</w:t>
            </w:r>
            <w:r w:rsidR="00B366A1" w:rsidRPr="00FB25A1">
              <w:rPr>
                <w:rFonts w:ascii="Century Gothic" w:hAnsi="Century Gothic" w:cs="Courier New"/>
                <w:color w:val="000000"/>
              </w:rPr>
              <w:t xml:space="preserve"> 202</w:t>
            </w:r>
            <w:r w:rsidR="0069135E"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1299" w:type="dxa"/>
          </w:tcPr>
          <w:p w:rsidR="006F793B" w:rsidRPr="00FB25A1" w:rsidRDefault="00B366A1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School Time Table</w:t>
            </w:r>
          </w:p>
        </w:tc>
        <w:tc>
          <w:tcPr>
            <w:tcW w:w="2569" w:type="dxa"/>
          </w:tcPr>
          <w:p w:rsidR="006F793B" w:rsidRPr="00FB25A1" w:rsidRDefault="004563F1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Nurturing &amp; Skill Developmen</w:t>
            </w:r>
            <w:r w:rsidR="00B366A1" w:rsidRPr="00FB25A1">
              <w:rPr>
                <w:rFonts w:ascii="Century Gothic" w:hAnsi="Century Gothic" w:cs="Courier New"/>
                <w:color w:val="000000"/>
              </w:rPr>
              <w:t>t for all learners</w:t>
            </w:r>
          </w:p>
        </w:tc>
        <w:tc>
          <w:tcPr>
            <w:tcW w:w="2655" w:type="dxa"/>
          </w:tcPr>
          <w:p w:rsidR="006F793B" w:rsidRPr="00FB25A1" w:rsidRDefault="008D4D07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Head Teachers, </w:t>
            </w:r>
            <w:r w:rsidR="00B366A1" w:rsidRPr="00FB25A1">
              <w:rPr>
                <w:rFonts w:ascii="Century Gothic" w:hAnsi="Century Gothic" w:cs="Courier New"/>
                <w:color w:val="000000"/>
              </w:rPr>
              <w:t>Music Teachers and Trainers</w:t>
            </w:r>
          </w:p>
        </w:tc>
        <w:tc>
          <w:tcPr>
            <w:tcW w:w="2174" w:type="dxa"/>
          </w:tcPr>
          <w:p w:rsidR="006F793B" w:rsidRPr="00FB25A1" w:rsidRDefault="00B366A1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School Budget</w:t>
            </w:r>
          </w:p>
        </w:tc>
      </w:tr>
      <w:tr w:rsidR="00680A70" w:rsidRPr="00FB25A1" w:rsidTr="009A4119">
        <w:tc>
          <w:tcPr>
            <w:tcW w:w="789" w:type="dxa"/>
          </w:tcPr>
          <w:p w:rsidR="006F793B" w:rsidRPr="00FB25A1" w:rsidRDefault="00086714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5</w:t>
            </w:r>
          </w:p>
        </w:tc>
        <w:tc>
          <w:tcPr>
            <w:tcW w:w="2682" w:type="dxa"/>
          </w:tcPr>
          <w:p w:rsidR="006F793B" w:rsidRPr="00FB25A1" w:rsidRDefault="00B366A1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Inter- class/ house competitions </w:t>
            </w:r>
          </w:p>
        </w:tc>
        <w:tc>
          <w:tcPr>
            <w:tcW w:w="2120" w:type="dxa"/>
          </w:tcPr>
          <w:p w:rsidR="006F793B" w:rsidRPr="00FB25A1" w:rsidRDefault="00B366A1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School</w:t>
            </w:r>
          </w:p>
        </w:tc>
        <w:tc>
          <w:tcPr>
            <w:tcW w:w="1300" w:type="dxa"/>
          </w:tcPr>
          <w:p w:rsidR="006F793B" w:rsidRPr="00FB25A1" w:rsidRDefault="009A243F" w:rsidP="009A243F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15</w:t>
            </w:r>
            <w:r w:rsidRPr="00FB25A1">
              <w:rPr>
                <w:rFonts w:ascii="Century Gothic" w:hAnsi="Century Gothic" w:cs="Courier New"/>
                <w:color w:val="000000"/>
                <w:vertAlign w:val="superscript"/>
              </w:rPr>
              <w:t>th</w:t>
            </w:r>
            <w:r w:rsidRPr="00FB25A1">
              <w:rPr>
                <w:rFonts w:ascii="Century Gothic" w:hAnsi="Century Gothic" w:cs="Courier New"/>
                <w:color w:val="000000"/>
              </w:rPr>
              <w:t>- 30</w:t>
            </w:r>
            <w:r w:rsidRPr="00FB25A1">
              <w:rPr>
                <w:rFonts w:ascii="Century Gothic" w:hAnsi="Century Gothic" w:cs="Courier New"/>
                <w:color w:val="000000"/>
                <w:vertAlign w:val="superscript"/>
              </w:rPr>
              <w:t>th</w:t>
            </w:r>
            <w:r w:rsidR="00FB25A1">
              <w:rPr>
                <w:rFonts w:ascii="Century Gothic" w:hAnsi="Century Gothic" w:cs="Courier New"/>
                <w:color w:val="000000"/>
              </w:rPr>
              <w:t xml:space="preserve"> </w:t>
            </w:r>
            <w:r w:rsidRPr="00FB25A1">
              <w:rPr>
                <w:rFonts w:ascii="Century Gothic" w:hAnsi="Century Gothic" w:cs="Courier New"/>
                <w:color w:val="000000"/>
              </w:rPr>
              <w:t>June</w:t>
            </w:r>
            <w:r w:rsidR="00B366A1" w:rsidRPr="00FB25A1">
              <w:rPr>
                <w:rFonts w:ascii="Century Gothic" w:hAnsi="Century Gothic" w:cs="Courier New"/>
                <w:color w:val="000000"/>
              </w:rPr>
              <w:t xml:space="preserve"> 202</w:t>
            </w:r>
            <w:r w:rsidR="0069135E"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1299" w:type="dxa"/>
          </w:tcPr>
          <w:p w:rsidR="006F793B" w:rsidRPr="00FB25A1" w:rsidRDefault="004F36E8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School  Time Table</w:t>
            </w:r>
          </w:p>
        </w:tc>
        <w:tc>
          <w:tcPr>
            <w:tcW w:w="2569" w:type="dxa"/>
          </w:tcPr>
          <w:p w:rsidR="006F793B" w:rsidRPr="00FB25A1" w:rsidRDefault="004F36E8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Nurturing </w:t>
            </w:r>
            <w:r w:rsidR="004563F1" w:rsidRPr="00FB25A1">
              <w:rPr>
                <w:rFonts w:ascii="Century Gothic" w:hAnsi="Century Gothic" w:cs="Courier New"/>
                <w:color w:val="000000"/>
              </w:rPr>
              <w:t>&amp; Skill</w:t>
            </w:r>
            <w:r w:rsidR="008D4D07" w:rsidRPr="00FB25A1">
              <w:rPr>
                <w:rFonts w:ascii="Century Gothic" w:hAnsi="Century Gothic" w:cs="Courier New"/>
                <w:color w:val="000000"/>
              </w:rPr>
              <w:t xml:space="preserve"> identification for all learners </w:t>
            </w:r>
          </w:p>
        </w:tc>
        <w:tc>
          <w:tcPr>
            <w:tcW w:w="2655" w:type="dxa"/>
          </w:tcPr>
          <w:p w:rsidR="006F793B" w:rsidRPr="00FB25A1" w:rsidRDefault="008D4D07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Head Teachers, Music Teachers and Trainers</w:t>
            </w:r>
          </w:p>
        </w:tc>
        <w:tc>
          <w:tcPr>
            <w:tcW w:w="2174" w:type="dxa"/>
          </w:tcPr>
          <w:p w:rsidR="006F793B" w:rsidRPr="00FB25A1" w:rsidRDefault="008D4D07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School Budget</w:t>
            </w:r>
          </w:p>
        </w:tc>
      </w:tr>
      <w:tr w:rsidR="00680A70" w:rsidRPr="00FB25A1" w:rsidTr="009A4119">
        <w:tc>
          <w:tcPr>
            <w:tcW w:w="789" w:type="dxa"/>
          </w:tcPr>
          <w:p w:rsidR="006F793B" w:rsidRPr="00FB25A1" w:rsidRDefault="00086714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6</w:t>
            </w:r>
          </w:p>
        </w:tc>
        <w:tc>
          <w:tcPr>
            <w:tcW w:w="2682" w:type="dxa"/>
          </w:tcPr>
          <w:p w:rsidR="006F793B" w:rsidRPr="00FB25A1" w:rsidRDefault="003E6C0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Zonal Competitions</w:t>
            </w:r>
          </w:p>
        </w:tc>
        <w:tc>
          <w:tcPr>
            <w:tcW w:w="2120" w:type="dxa"/>
          </w:tcPr>
          <w:p w:rsidR="006F793B" w:rsidRPr="00FB25A1" w:rsidRDefault="003E6C0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Zonal Venues </w:t>
            </w:r>
          </w:p>
        </w:tc>
        <w:tc>
          <w:tcPr>
            <w:tcW w:w="1300" w:type="dxa"/>
          </w:tcPr>
          <w:p w:rsidR="006F793B" w:rsidRPr="00FB25A1" w:rsidRDefault="009A243F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3</w:t>
            </w:r>
            <w:r w:rsidRPr="00FB25A1">
              <w:rPr>
                <w:rFonts w:ascii="Century Gothic" w:hAnsi="Century Gothic" w:cs="Courier New"/>
                <w:color w:val="000000"/>
                <w:vertAlign w:val="superscript"/>
              </w:rPr>
              <w:t>rd</w:t>
            </w:r>
            <w:r w:rsidRPr="00FB25A1">
              <w:rPr>
                <w:rFonts w:ascii="Century Gothic" w:hAnsi="Century Gothic" w:cs="Courier New"/>
                <w:color w:val="000000"/>
              </w:rPr>
              <w:t xml:space="preserve"> – 7</w:t>
            </w:r>
            <w:r w:rsidRPr="00FB25A1">
              <w:rPr>
                <w:rFonts w:ascii="Century Gothic" w:hAnsi="Century Gothic" w:cs="Courier New"/>
                <w:color w:val="000000"/>
                <w:vertAlign w:val="superscript"/>
              </w:rPr>
              <w:t>th</w:t>
            </w:r>
            <w:r w:rsidRPr="00FB25A1">
              <w:rPr>
                <w:rFonts w:ascii="Century Gothic" w:hAnsi="Century Gothic" w:cs="Courier New"/>
                <w:color w:val="000000"/>
              </w:rPr>
              <w:t xml:space="preserve"> July</w:t>
            </w:r>
            <w:r w:rsidR="00680A70" w:rsidRPr="00FB25A1">
              <w:rPr>
                <w:rFonts w:ascii="Century Gothic" w:hAnsi="Century Gothic" w:cs="Courier New"/>
                <w:color w:val="000000"/>
              </w:rPr>
              <w:t xml:space="preserve"> 202</w:t>
            </w:r>
            <w:r w:rsidR="0069135E"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1299" w:type="dxa"/>
          </w:tcPr>
          <w:p w:rsidR="006F793B" w:rsidRPr="00FB25A1" w:rsidRDefault="00680A70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9:00am- 5:00pm </w:t>
            </w:r>
          </w:p>
        </w:tc>
        <w:tc>
          <w:tcPr>
            <w:tcW w:w="2569" w:type="dxa"/>
          </w:tcPr>
          <w:p w:rsidR="006F793B" w:rsidRPr="00FB25A1" w:rsidRDefault="002A7703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Skill Development</w:t>
            </w:r>
          </w:p>
        </w:tc>
        <w:tc>
          <w:tcPr>
            <w:tcW w:w="2655" w:type="dxa"/>
          </w:tcPr>
          <w:p w:rsidR="006F793B" w:rsidRPr="00FB25A1" w:rsidRDefault="002A7703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Division Supervisors&amp; Head Teachers</w:t>
            </w:r>
          </w:p>
        </w:tc>
        <w:tc>
          <w:tcPr>
            <w:tcW w:w="2174" w:type="dxa"/>
          </w:tcPr>
          <w:p w:rsidR="006F793B" w:rsidRPr="00FB25A1" w:rsidRDefault="002A7703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KAPSHA and Schools </w:t>
            </w:r>
          </w:p>
        </w:tc>
      </w:tr>
      <w:tr w:rsidR="00680A70" w:rsidRPr="00FB25A1" w:rsidTr="009A4119">
        <w:tc>
          <w:tcPr>
            <w:tcW w:w="789" w:type="dxa"/>
          </w:tcPr>
          <w:p w:rsidR="006F793B" w:rsidRPr="00FB25A1" w:rsidRDefault="00086714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7</w:t>
            </w:r>
          </w:p>
        </w:tc>
        <w:tc>
          <w:tcPr>
            <w:tcW w:w="2682" w:type="dxa"/>
          </w:tcPr>
          <w:p w:rsidR="006F793B" w:rsidRPr="00FB25A1" w:rsidRDefault="00CD6192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Division </w:t>
            </w:r>
            <w:r w:rsidR="00677A79" w:rsidRPr="00FB25A1">
              <w:rPr>
                <w:rFonts w:ascii="Century Gothic" w:hAnsi="Century Gothic" w:cs="Courier New"/>
                <w:color w:val="000000"/>
              </w:rPr>
              <w:t xml:space="preserve">Level </w:t>
            </w:r>
            <w:r w:rsidRPr="00FB25A1">
              <w:rPr>
                <w:rFonts w:ascii="Century Gothic" w:hAnsi="Century Gothic" w:cs="Courier New"/>
                <w:color w:val="000000"/>
              </w:rPr>
              <w:t>Competitions</w:t>
            </w:r>
          </w:p>
        </w:tc>
        <w:tc>
          <w:tcPr>
            <w:tcW w:w="2120" w:type="dxa"/>
          </w:tcPr>
          <w:p w:rsidR="006F793B" w:rsidRPr="00FB25A1" w:rsidRDefault="003E6C0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Division Venues </w:t>
            </w:r>
          </w:p>
        </w:tc>
        <w:tc>
          <w:tcPr>
            <w:tcW w:w="1300" w:type="dxa"/>
          </w:tcPr>
          <w:p w:rsidR="006F793B" w:rsidRPr="00FB25A1" w:rsidRDefault="009A243F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  <w:vertAlign w:val="superscript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1</w:t>
            </w:r>
            <w:r w:rsidR="00173C77" w:rsidRPr="00FB25A1">
              <w:rPr>
                <w:rFonts w:ascii="Century Gothic" w:hAnsi="Century Gothic" w:cs="Courier New"/>
                <w:color w:val="000000"/>
              </w:rPr>
              <w:t>4</w:t>
            </w:r>
            <w:r w:rsidR="00680A70" w:rsidRPr="00FB25A1">
              <w:rPr>
                <w:rFonts w:ascii="Century Gothic" w:hAnsi="Century Gothic" w:cs="Courier New"/>
                <w:color w:val="000000"/>
                <w:vertAlign w:val="superscript"/>
              </w:rPr>
              <w:t>th</w:t>
            </w:r>
            <w:r w:rsidRPr="00FB25A1">
              <w:rPr>
                <w:rFonts w:ascii="Century Gothic" w:hAnsi="Century Gothic" w:cs="Courier New"/>
                <w:color w:val="000000"/>
                <w:vertAlign w:val="superscript"/>
              </w:rPr>
              <w:t xml:space="preserve"> </w:t>
            </w:r>
            <w:r w:rsidRPr="00FB25A1">
              <w:rPr>
                <w:rFonts w:ascii="Century Gothic" w:hAnsi="Century Gothic" w:cs="Courier New"/>
                <w:color w:val="000000"/>
              </w:rPr>
              <w:t>–  July</w:t>
            </w:r>
            <w:r w:rsidR="00680A70" w:rsidRPr="00FB25A1">
              <w:rPr>
                <w:rFonts w:ascii="Century Gothic" w:hAnsi="Century Gothic" w:cs="Courier New"/>
                <w:color w:val="000000"/>
              </w:rPr>
              <w:t xml:space="preserve"> 202</w:t>
            </w:r>
            <w:r w:rsidR="0069135E"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1299" w:type="dxa"/>
          </w:tcPr>
          <w:p w:rsidR="006F793B" w:rsidRPr="00FB25A1" w:rsidRDefault="00173C77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8:3</w:t>
            </w:r>
            <w:r w:rsidR="00680A70" w:rsidRPr="00FB25A1">
              <w:rPr>
                <w:rFonts w:ascii="Century Gothic" w:hAnsi="Century Gothic" w:cs="Courier New"/>
                <w:color w:val="000000"/>
              </w:rPr>
              <w:t xml:space="preserve">0am – 5:00pm </w:t>
            </w:r>
          </w:p>
        </w:tc>
        <w:tc>
          <w:tcPr>
            <w:tcW w:w="2569" w:type="dxa"/>
          </w:tcPr>
          <w:p w:rsidR="006F793B" w:rsidRPr="00FB25A1" w:rsidRDefault="002A7703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Skill Development</w:t>
            </w:r>
            <w:r w:rsidR="00867F45" w:rsidRPr="00FB25A1">
              <w:rPr>
                <w:rFonts w:ascii="Century Gothic" w:hAnsi="Century Gothic" w:cs="Courier New"/>
                <w:color w:val="000000"/>
              </w:rPr>
              <w:t xml:space="preserve"> &amp; identification of the Division champion</w:t>
            </w:r>
          </w:p>
        </w:tc>
        <w:tc>
          <w:tcPr>
            <w:tcW w:w="2655" w:type="dxa"/>
          </w:tcPr>
          <w:p w:rsidR="006F793B" w:rsidRPr="00FB25A1" w:rsidRDefault="002A7703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Division Supervisors, Head Teachers </w:t>
            </w:r>
          </w:p>
        </w:tc>
        <w:tc>
          <w:tcPr>
            <w:tcW w:w="2174" w:type="dxa"/>
          </w:tcPr>
          <w:p w:rsidR="006F793B" w:rsidRPr="00FB25A1" w:rsidRDefault="002A7703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KAPSHA &amp; Schools </w:t>
            </w:r>
          </w:p>
        </w:tc>
      </w:tr>
      <w:tr w:rsidR="00680A70" w:rsidRPr="00FB25A1" w:rsidTr="009A4119">
        <w:tc>
          <w:tcPr>
            <w:tcW w:w="789" w:type="dxa"/>
          </w:tcPr>
          <w:p w:rsidR="006F793B" w:rsidRPr="00FB25A1" w:rsidRDefault="00086714" w:rsidP="00086714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8</w:t>
            </w:r>
          </w:p>
        </w:tc>
        <w:tc>
          <w:tcPr>
            <w:tcW w:w="2682" w:type="dxa"/>
          </w:tcPr>
          <w:p w:rsidR="006F793B" w:rsidRPr="00FB25A1" w:rsidRDefault="00677A79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Authority Level Competitions</w:t>
            </w:r>
          </w:p>
        </w:tc>
        <w:tc>
          <w:tcPr>
            <w:tcW w:w="2120" w:type="dxa"/>
          </w:tcPr>
          <w:p w:rsidR="006F793B" w:rsidRPr="00FB25A1" w:rsidRDefault="003E6C0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proofErr w:type="spellStart"/>
            <w:r w:rsidRPr="00FB25A1">
              <w:rPr>
                <w:rFonts w:ascii="Century Gothic" w:hAnsi="Century Gothic" w:cs="Courier New"/>
                <w:color w:val="000000"/>
              </w:rPr>
              <w:t>Nakasero</w:t>
            </w:r>
            <w:proofErr w:type="spellEnd"/>
            <w:r w:rsidRPr="00FB25A1">
              <w:rPr>
                <w:rFonts w:ascii="Century Gothic" w:hAnsi="Century Gothic" w:cs="Courier New"/>
                <w:color w:val="000000"/>
              </w:rPr>
              <w:t xml:space="preserve"> PS</w:t>
            </w:r>
          </w:p>
        </w:tc>
        <w:tc>
          <w:tcPr>
            <w:tcW w:w="1300" w:type="dxa"/>
          </w:tcPr>
          <w:p w:rsidR="006F793B" w:rsidRPr="00FB25A1" w:rsidRDefault="00173C77" w:rsidP="00735485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2</w:t>
            </w:r>
            <w:r w:rsidR="009D3217">
              <w:rPr>
                <w:rFonts w:ascii="Century Gothic" w:hAnsi="Century Gothic" w:cs="Courier New"/>
                <w:color w:val="000000"/>
              </w:rPr>
              <w:t>6</w:t>
            </w:r>
            <w:r w:rsidR="00735485" w:rsidRPr="00FB25A1">
              <w:rPr>
                <w:rFonts w:ascii="Century Gothic" w:hAnsi="Century Gothic" w:cs="Courier New"/>
                <w:color w:val="000000"/>
                <w:vertAlign w:val="superscript"/>
              </w:rPr>
              <w:t>th</w:t>
            </w:r>
            <w:r w:rsidR="00735485" w:rsidRPr="00FB25A1">
              <w:rPr>
                <w:rFonts w:ascii="Century Gothic" w:hAnsi="Century Gothic" w:cs="Courier New"/>
                <w:color w:val="000000"/>
              </w:rPr>
              <w:t xml:space="preserve"> </w:t>
            </w:r>
            <w:r w:rsidR="009674F7" w:rsidRPr="00FB25A1">
              <w:rPr>
                <w:rFonts w:ascii="Century Gothic" w:hAnsi="Century Gothic" w:cs="Courier New"/>
                <w:color w:val="000000"/>
              </w:rPr>
              <w:t xml:space="preserve"> July 202</w:t>
            </w:r>
            <w:r w:rsidR="00CA5FBD"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1299" w:type="dxa"/>
          </w:tcPr>
          <w:p w:rsidR="006F793B" w:rsidRPr="00FB25A1" w:rsidRDefault="009674F7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8:00am- 5:00pm </w:t>
            </w:r>
          </w:p>
        </w:tc>
        <w:tc>
          <w:tcPr>
            <w:tcW w:w="2569" w:type="dxa"/>
          </w:tcPr>
          <w:p w:rsidR="006F793B" w:rsidRPr="00FB25A1" w:rsidRDefault="003F269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Skill Development &amp; identification of the KCCA champion</w:t>
            </w:r>
            <w:r w:rsidR="002A5AAA" w:rsidRPr="00FB25A1">
              <w:rPr>
                <w:rFonts w:ascii="Century Gothic" w:hAnsi="Century Gothic" w:cs="Courier New"/>
                <w:color w:val="000000"/>
              </w:rPr>
              <w:t>s</w:t>
            </w:r>
          </w:p>
        </w:tc>
        <w:tc>
          <w:tcPr>
            <w:tcW w:w="2655" w:type="dxa"/>
          </w:tcPr>
          <w:p w:rsidR="006F793B" w:rsidRPr="00FB25A1" w:rsidRDefault="002A5AAA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KCCA MDDP Coordinator </w:t>
            </w:r>
          </w:p>
        </w:tc>
        <w:tc>
          <w:tcPr>
            <w:tcW w:w="2174" w:type="dxa"/>
          </w:tcPr>
          <w:p w:rsidR="006F793B" w:rsidRPr="00FB25A1" w:rsidRDefault="00B02B82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KCCA</w:t>
            </w:r>
          </w:p>
        </w:tc>
      </w:tr>
      <w:tr w:rsidR="00B02B82" w:rsidRPr="00FB25A1" w:rsidTr="009A4119">
        <w:tc>
          <w:tcPr>
            <w:tcW w:w="789" w:type="dxa"/>
          </w:tcPr>
          <w:p w:rsidR="00B02B82" w:rsidRPr="00FB25A1" w:rsidRDefault="00086714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9</w:t>
            </w:r>
          </w:p>
        </w:tc>
        <w:tc>
          <w:tcPr>
            <w:tcW w:w="2682" w:type="dxa"/>
          </w:tcPr>
          <w:p w:rsidR="00B02B82" w:rsidRPr="00FB25A1" w:rsidRDefault="00B02B82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Evaluation meeting </w:t>
            </w:r>
          </w:p>
        </w:tc>
        <w:tc>
          <w:tcPr>
            <w:tcW w:w="2120" w:type="dxa"/>
          </w:tcPr>
          <w:p w:rsidR="00B02B82" w:rsidRPr="00FB25A1" w:rsidRDefault="00B02B82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TBC</w:t>
            </w:r>
          </w:p>
        </w:tc>
        <w:tc>
          <w:tcPr>
            <w:tcW w:w="1300" w:type="dxa"/>
          </w:tcPr>
          <w:p w:rsidR="00B02B82" w:rsidRPr="00FB25A1" w:rsidRDefault="00173C77" w:rsidP="00735485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2</w:t>
            </w:r>
            <w:r w:rsidRPr="00FB25A1">
              <w:rPr>
                <w:rFonts w:ascii="Century Gothic" w:hAnsi="Century Gothic" w:cs="Courier New"/>
                <w:color w:val="000000"/>
                <w:vertAlign w:val="superscript"/>
              </w:rPr>
              <w:t>nd</w:t>
            </w:r>
            <w:r w:rsidRPr="00FB25A1">
              <w:rPr>
                <w:rFonts w:ascii="Century Gothic" w:hAnsi="Century Gothic" w:cs="Courier New"/>
                <w:color w:val="000000"/>
              </w:rPr>
              <w:t xml:space="preserve"> August</w:t>
            </w:r>
            <w:r w:rsidR="00B02B82" w:rsidRPr="00FB25A1">
              <w:rPr>
                <w:rFonts w:ascii="Century Gothic" w:hAnsi="Century Gothic" w:cs="Courier New"/>
                <w:color w:val="000000"/>
              </w:rPr>
              <w:t xml:space="preserve"> 202</w:t>
            </w:r>
            <w:r w:rsidR="00CA5FBD"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1299" w:type="dxa"/>
          </w:tcPr>
          <w:p w:rsidR="00B02B82" w:rsidRPr="00FB25A1" w:rsidRDefault="00B02B82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3:00pm – 5:00pm</w:t>
            </w:r>
          </w:p>
        </w:tc>
        <w:tc>
          <w:tcPr>
            <w:tcW w:w="2569" w:type="dxa"/>
          </w:tcPr>
          <w:p w:rsidR="00B02B82" w:rsidRPr="00FB25A1" w:rsidRDefault="00B02B82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Review of the Competitions </w:t>
            </w:r>
          </w:p>
        </w:tc>
        <w:tc>
          <w:tcPr>
            <w:tcW w:w="2655" w:type="dxa"/>
          </w:tcPr>
          <w:p w:rsidR="00B02B82" w:rsidRPr="00FB25A1" w:rsidRDefault="00B02B82" w:rsidP="00FB25A1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KCCA MDDP coordinator, </w:t>
            </w:r>
            <w:r w:rsidR="00FB25A1">
              <w:rPr>
                <w:rFonts w:ascii="Century Gothic" w:hAnsi="Century Gothic" w:cs="Courier New"/>
                <w:color w:val="000000"/>
              </w:rPr>
              <w:t>DESS TEAM,</w:t>
            </w:r>
            <w:r w:rsidRPr="00FB25A1">
              <w:rPr>
                <w:rFonts w:ascii="Century Gothic" w:hAnsi="Century Gothic" w:cs="Courier New"/>
                <w:color w:val="000000"/>
              </w:rPr>
              <w:t xml:space="preserve"> the Executive</w:t>
            </w:r>
          </w:p>
        </w:tc>
        <w:tc>
          <w:tcPr>
            <w:tcW w:w="2174" w:type="dxa"/>
          </w:tcPr>
          <w:p w:rsidR="00B02B82" w:rsidRPr="00FB25A1" w:rsidRDefault="00B02B82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KCCA</w:t>
            </w:r>
          </w:p>
        </w:tc>
      </w:tr>
      <w:tr w:rsidR="00B02B82" w:rsidRPr="00FB25A1" w:rsidTr="009A4119">
        <w:tc>
          <w:tcPr>
            <w:tcW w:w="789" w:type="dxa"/>
          </w:tcPr>
          <w:p w:rsidR="00B02B82" w:rsidRPr="00FB25A1" w:rsidRDefault="00B02B82" w:rsidP="00086714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1</w:t>
            </w:r>
            <w:r w:rsidR="00086714">
              <w:rPr>
                <w:rFonts w:ascii="Century Gothic" w:hAnsi="Century Gothic" w:cs="Courier New"/>
                <w:color w:val="000000"/>
              </w:rPr>
              <w:t>0</w:t>
            </w:r>
          </w:p>
        </w:tc>
        <w:tc>
          <w:tcPr>
            <w:tcW w:w="2682" w:type="dxa"/>
          </w:tcPr>
          <w:p w:rsidR="00B02B82" w:rsidRPr="00FB25A1" w:rsidRDefault="00A864D2" w:rsidP="00173C77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Pre-</w:t>
            </w:r>
            <w:r w:rsidR="00CA5FBD">
              <w:rPr>
                <w:rFonts w:ascii="Century Gothic" w:hAnsi="Century Gothic" w:cs="Courier New"/>
                <w:color w:val="000000"/>
              </w:rPr>
              <w:t xml:space="preserve">visit to </w:t>
            </w:r>
            <w:proofErr w:type="spellStart"/>
            <w:r w:rsidR="00CA5FBD">
              <w:rPr>
                <w:rFonts w:ascii="Century Gothic" w:hAnsi="Century Gothic" w:cs="Courier New"/>
                <w:color w:val="000000"/>
              </w:rPr>
              <w:t>Mbale</w:t>
            </w:r>
            <w:proofErr w:type="spellEnd"/>
            <w:r w:rsidR="00173C77" w:rsidRPr="00FB25A1">
              <w:rPr>
                <w:rFonts w:ascii="Century Gothic" w:hAnsi="Century Gothic" w:cs="Courier New"/>
                <w:color w:val="000000"/>
              </w:rPr>
              <w:t xml:space="preserve"> City</w:t>
            </w:r>
            <w:r w:rsidR="00FD0D35" w:rsidRPr="00FB25A1">
              <w:rPr>
                <w:rFonts w:ascii="Century Gothic" w:hAnsi="Century Gothic" w:cs="Courier New"/>
                <w:color w:val="000000"/>
              </w:rPr>
              <w:t xml:space="preserve">- </w:t>
            </w:r>
            <w:proofErr w:type="spellStart"/>
            <w:r w:rsidR="00CA5FBD">
              <w:rPr>
                <w:rFonts w:ascii="Century Gothic" w:hAnsi="Century Gothic" w:cs="Courier New"/>
                <w:color w:val="000000"/>
              </w:rPr>
              <w:t>Mbale</w:t>
            </w:r>
            <w:proofErr w:type="spellEnd"/>
            <w:r w:rsidR="00CA5FBD">
              <w:rPr>
                <w:rFonts w:ascii="Century Gothic" w:hAnsi="Century Gothic" w:cs="Courier New"/>
                <w:color w:val="000000"/>
              </w:rPr>
              <w:t xml:space="preserve"> SS</w:t>
            </w:r>
            <w:r w:rsidR="00173C77" w:rsidRPr="00FB25A1">
              <w:rPr>
                <w:rFonts w:ascii="Century Gothic" w:hAnsi="Century Gothic" w:cs="Courier New"/>
                <w:color w:val="000000"/>
              </w:rPr>
              <w:t xml:space="preserve"> </w:t>
            </w:r>
          </w:p>
        </w:tc>
        <w:tc>
          <w:tcPr>
            <w:tcW w:w="2120" w:type="dxa"/>
          </w:tcPr>
          <w:p w:rsidR="00B02B82" w:rsidRPr="00FB25A1" w:rsidRDefault="00CA5FB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MBALE</w:t>
            </w:r>
          </w:p>
        </w:tc>
        <w:tc>
          <w:tcPr>
            <w:tcW w:w="1300" w:type="dxa"/>
          </w:tcPr>
          <w:p w:rsidR="00B02B82" w:rsidRPr="00FB25A1" w:rsidRDefault="007E56A4" w:rsidP="00735485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>12</w:t>
            </w:r>
            <w:r w:rsidR="00173C77" w:rsidRPr="00FB25A1">
              <w:rPr>
                <w:rFonts w:ascii="Century Gothic" w:hAnsi="Century Gothic" w:cs="Courier New"/>
                <w:color w:val="000000"/>
                <w:vertAlign w:val="superscript"/>
              </w:rPr>
              <w:t>th</w:t>
            </w:r>
            <w:r w:rsidR="00173C77" w:rsidRPr="00FB25A1">
              <w:rPr>
                <w:rFonts w:ascii="Century Gothic" w:hAnsi="Century Gothic" w:cs="Courier New"/>
                <w:color w:val="000000"/>
              </w:rPr>
              <w:t xml:space="preserve"> August, 202</w:t>
            </w:r>
            <w:r w:rsidR="00CA5FBD"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1299" w:type="dxa"/>
          </w:tcPr>
          <w:p w:rsidR="00B02B82" w:rsidRPr="00FB25A1" w:rsidRDefault="00FD0D35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8:00am </w:t>
            </w:r>
          </w:p>
        </w:tc>
        <w:tc>
          <w:tcPr>
            <w:tcW w:w="2569" w:type="dxa"/>
          </w:tcPr>
          <w:p w:rsidR="00B02B82" w:rsidRPr="00FB25A1" w:rsidRDefault="00FD0D35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Booking for accommodation </w:t>
            </w:r>
          </w:p>
        </w:tc>
        <w:tc>
          <w:tcPr>
            <w:tcW w:w="2655" w:type="dxa"/>
          </w:tcPr>
          <w:p w:rsidR="00B02B82" w:rsidRPr="00FB25A1" w:rsidRDefault="00FD0D35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MDDP coordinator &amp; School Music Teachers </w:t>
            </w:r>
          </w:p>
        </w:tc>
        <w:tc>
          <w:tcPr>
            <w:tcW w:w="2174" w:type="dxa"/>
          </w:tcPr>
          <w:p w:rsidR="00B02B82" w:rsidRPr="00FB25A1" w:rsidRDefault="00FD0D35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KCCA</w:t>
            </w:r>
          </w:p>
        </w:tc>
      </w:tr>
      <w:tr w:rsidR="00FD0D35" w:rsidRPr="00FB25A1" w:rsidTr="009A4119">
        <w:tc>
          <w:tcPr>
            <w:tcW w:w="789" w:type="dxa"/>
          </w:tcPr>
          <w:p w:rsidR="00FD0D35" w:rsidRPr="00FB25A1" w:rsidRDefault="00FD0D35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1</w:t>
            </w:r>
            <w:r w:rsidR="00086714">
              <w:rPr>
                <w:rFonts w:ascii="Century Gothic" w:hAnsi="Century Gothic" w:cs="Courier New"/>
                <w:color w:val="000000"/>
              </w:rPr>
              <w:t>1</w:t>
            </w:r>
          </w:p>
        </w:tc>
        <w:tc>
          <w:tcPr>
            <w:tcW w:w="2682" w:type="dxa"/>
          </w:tcPr>
          <w:p w:rsidR="00FD0D35" w:rsidRPr="00FB25A1" w:rsidRDefault="00FD0D35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 xml:space="preserve">National MDDP Festivals </w:t>
            </w:r>
          </w:p>
        </w:tc>
        <w:tc>
          <w:tcPr>
            <w:tcW w:w="2120" w:type="dxa"/>
          </w:tcPr>
          <w:p w:rsidR="00FD0D35" w:rsidRPr="00FB25A1" w:rsidRDefault="00CA5FB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proofErr w:type="spellStart"/>
            <w:r>
              <w:rPr>
                <w:rFonts w:ascii="Century Gothic" w:hAnsi="Century Gothic" w:cs="Courier New"/>
                <w:color w:val="000000"/>
              </w:rPr>
              <w:t>Mbale</w:t>
            </w:r>
            <w:proofErr w:type="spellEnd"/>
            <w:r w:rsidR="006E43BA" w:rsidRPr="00FB25A1">
              <w:rPr>
                <w:rFonts w:ascii="Century Gothic" w:hAnsi="Century Gothic" w:cs="Courier New"/>
                <w:color w:val="000000"/>
              </w:rPr>
              <w:t xml:space="preserve"> City</w:t>
            </w:r>
          </w:p>
          <w:p w:rsidR="006E43BA" w:rsidRPr="00FB25A1" w:rsidRDefault="00CA5FBD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>
              <w:rPr>
                <w:rFonts w:ascii="Century Gothic" w:hAnsi="Century Gothic" w:cs="Courier New"/>
                <w:color w:val="000000"/>
              </w:rPr>
              <w:t xml:space="preserve">@ </w:t>
            </w:r>
            <w:proofErr w:type="spellStart"/>
            <w:r>
              <w:rPr>
                <w:rFonts w:ascii="Century Gothic" w:hAnsi="Century Gothic" w:cs="Courier New"/>
                <w:color w:val="000000"/>
              </w:rPr>
              <w:t>Mbale</w:t>
            </w:r>
            <w:proofErr w:type="spellEnd"/>
            <w:r w:rsidR="006E43BA" w:rsidRPr="00FB25A1">
              <w:rPr>
                <w:rFonts w:ascii="Century Gothic" w:hAnsi="Century Gothic" w:cs="Courier New"/>
                <w:color w:val="000000"/>
              </w:rPr>
              <w:t xml:space="preserve"> Secondary School</w:t>
            </w:r>
          </w:p>
        </w:tc>
        <w:tc>
          <w:tcPr>
            <w:tcW w:w="1300" w:type="dxa"/>
          </w:tcPr>
          <w:p w:rsidR="00FD0D35" w:rsidRPr="00FB25A1" w:rsidRDefault="00173C77" w:rsidP="00CA5FBD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25</w:t>
            </w:r>
            <w:r w:rsidRPr="00FB25A1">
              <w:rPr>
                <w:rFonts w:ascii="Century Gothic" w:hAnsi="Century Gothic" w:cs="Courier New"/>
                <w:color w:val="000000"/>
                <w:vertAlign w:val="superscript"/>
              </w:rPr>
              <w:t>th</w:t>
            </w:r>
            <w:r w:rsidRPr="00FB25A1">
              <w:rPr>
                <w:rFonts w:ascii="Century Gothic" w:hAnsi="Century Gothic" w:cs="Courier New"/>
                <w:color w:val="000000"/>
              </w:rPr>
              <w:t xml:space="preserve"> </w:t>
            </w:r>
            <w:r w:rsidR="007424C0" w:rsidRPr="00FB25A1">
              <w:rPr>
                <w:rFonts w:ascii="Century Gothic" w:hAnsi="Century Gothic" w:cs="Courier New"/>
                <w:color w:val="000000"/>
              </w:rPr>
              <w:t xml:space="preserve"> August</w:t>
            </w:r>
            <w:r w:rsidRPr="00FB25A1">
              <w:rPr>
                <w:rFonts w:ascii="Century Gothic" w:hAnsi="Century Gothic" w:cs="Courier New"/>
                <w:color w:val="000000"/>
              </w:rPr>
              <w:t xml:space="preserve">- </w:t>
            </w:r>
            <w:r w:rsidR="00CA5FBD">
              <w:rPr>
                <w:rFonts w:ascii="Century Gothic" w:hAnsi="Century Gothic" w:cs="Courier New"/>
                <w:color w:val="000000"/>
              </w:rPr>
              <w:t>3</w:t>
            </w:r>
            <w:r w:rsidR="00CA5FBD" w:rsidRPr="00CA5FBD">
              <w:rPr>
                <w:rFonts w:ascii="Century Gothic" w:hAnsi="Century Gothic" w:cs="Courier New"/>
                <w:color w:val="000000"/>
                <w:vertAlign w:val="superscript"/>
              </w:rPr>
              <w:t>rd</w:t>
            </w:r>
            <w:r w:rsidR="00CA5FBD">
              <w:rPr>
                <w:rFonts w:ascii="Century Gothic" w:hAnsi="Century Gothic" w:cs="Courier New"/>
                <w:color w:val="000000"/>
              </w:rPr>
              <w:t xml:space="preserve"> </w:t>
            </w:r>
            <w:r w:rsidR="00B47443">
              <w:rPr>
                <w:rFonts w:ascii="Century Gothic" w:hAnsi="Century Gothic" w:cs="Courier New"/>
                <w:color w:val="000000"/>
              </w:rPr>
              <w:t>Sept</w:t>
            </w:r>
            <w:r w:rsidRPr="00FB25A1">
              <w:rPr>
                <w:rFonts w:ascii="Century Gothic" w:hAnsi="Century Gothic" w:cs="Courier New"/>
                <w:color w:val="000000"/>
              </w:rPr>
              <w:t xml:space="preserve">, </w:t>
            </w:r>
            <w:r w:rsidR="007424C0" w:rsidRPr="00FB25A1">
              <w:rPr>
                <w:rFonts w:ascii="Century Gothic" w:hAnsi="Century Gothic" w:cs="Courier New"/>
                <w:color w:val="000000"/>
              </w:rPr>
              <w:t xml:space="preserve"> 202</w:t>
            </w:r>
            <w:r w:rsidR="00CA5FBD">
              <w:rPr>
                <w:rFonts w:ascii="Century Gothic" w:hAnsi="Century Gothic" w:cs="Courier New"/>
                <w:color w:val="000000"/>
              </w:rPr>
              <w:t>4</w:t>
            </w:r>
          </w:p>
        </w:tc>
        <w:tc>
          <w:tcPr>
            <w:tcW w:w="1299" w:type="dxa"/>
          </w:tcPr>
          <w:p w:rsidR="00FD0D35" w:rsidRPr="00FB25A1" w:rsidRDefault="007424C0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10 days</w:t>
            </w:r>
          </w:p>
        </w:tc>
        <w:tc>
          <w:tcPr>
            <w:tcW w:w="2569" w:type="dxa"/>
          </w:tcPr>
          <w:p w:rsidR="00FD0D35" w:rsidRPr="00FB25A1" w:rsidRDefault="007424C0" w:rsidP="007424C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Defending &amp; Compete for the National Championship</w:t>
            </w:r>
          </w:p>
        </w:tc>
        <w:tc>
          <w:tcPr>
            <w:tcW w:w="2655" w:type="dxa"/>
          </w:tcPr>
          <w:p w:rsidR="00FD0D35" w:rsidRPr="00FB25A1" w:rsidRDefault="00F14DB1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MDDP coordinator</w:t>
            </w:r>
          </w:p>
        </w:tc>
        <w:tc>
          <w:tcPr>
            <w:tcW w:w="2174" w:type="dxa"/>
          </w:tcPr>
          <w:p w:rsidR="00FD0D35" w:rsidRPr="00FB25A1" w:rsidRDefault="00F14DB1" w:rsidP="00782470">
            <w:pPr>
              <w:tabs>
                <w:tab w:val="num" w:pos="2160"/>
              </w:tabs>
              <w:rPr>
                <w:rFonts w:ascii="Century Gothic" w:hAnsi="Century Gothic" w:cs="Courier New"/>
                <w:color w:val="000000"/>
              </w:rPr>
            </w:pPr>
            <w:r w:rsidRPr="00FB25A1">
              <w:rPr>
                <w:rFonts w:ascii="Century Gothic" w:hAnsi="Century Gothic" w:cs="Courier New"/>
                <w:color w:val="000000"/>
              </w:rPr>
              <w:t>KCCA</w:t>
            </w:r>
          </w:p>
        </w:tc>
      </w:tr>
    </w:tbl>
    <w:p w:rsidR="009D3217" w:rsidRDefault="009D3217" w:rsidP="00782470">
      <w:pPr>
        <w:tabs>
          <w:tab w:val="num" w:pos="2160"/>
        </w:tabs>
        <w:rPr>
          <w:rFonts w:ascii="Century Gothic" w:hAnsi="Century Gothic" w:cs="Courier New"/>
          <w:color w:val="000000"/>
        </w:rPr>
      </w:pPr>
    </w:p>
    <w:p w:rsidR="00B47443" w:rsidRDefault="0000760E" w:rsidP="00782470">
      <w:pPr>
        <w:tabs>
          <w:tab w:val="num" w:pos="2160"/>
        </w:tabs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 xml:space="preserve">Compiled by      </w:t>
      </w:r>
    </w:p>
    <w:p w:rsidR="009D3217" w:rsidRDefault="00031403" w:rsidP="00782470">
      <w:pPr>
        <w:tabs>
          <w:tab w:val="num" w:pos="2160"/>
        </w:tabs>
        <w:rPr>
          <w:rFonts w:ascii="Century Gothic" w:hAnsi="Century Gothic" w:cs="Courier New"/>
          <w:b/>
          <w:color w:val="000000"/>
        </w:rPr>
      </w:pPr>
      <w:r w:rsidRPr="00FB25A1">
        <w:rPr>
          <w:rFonts w:ascii="Century Gothic" w:hAnsi="Century Gothic" w:cs="Courier New"/>
          <w:color w:val="000000"/>
        </w:rPr>
        <w:t xml:space="preserve">Eva Nattabi </w:t>
      </w:r>
      <w:r w:rsidRPr="00FB25A1">
        <w:rPr>
          <w:rFonts w:ascii="Century Gothic" w:hAnsi="Century Gothic" w:cs="Courier New"/>
          <w:b/>
          <w:color w:val="000000"/>
        </w:rPr>
        <w:t>KCCA MDDP</w:t>
      </w:r>
      <w:r w:rsidR="005C0EAD" w:rsidRPr="00FB25A1">
        <w:rPr>
          <w:rFonts w:ascii="Century Gothic" w:hAnsi="Century Gothic" w:cs="Courier New"/>
          <w:b/>
          <w:color w:val="000000"/>
        </w:rPr>
        <w:t>-</w:t>
      </w:r>
      <w:r w:rsidRPr="00FB25A1">
        <w:rPr>
          <w:rFonts w:ascii="Century Gothic" w:hAnsi="Century Gothic" w:cs="Courier New"/>
          <w:b/>
          <w:color w:val="000000"/>
        </w:rPr>
        <w:t>Co</w:t>
      </w:r>
      <w:r w:rsidR="00866DB8" w:rsidRPr="00FB25A1">
        <w:rPr>
          <w:rFonts w:ascii="Century Gothic" w:hAnsi="Century Gothic" w:cs="Courier New"/>
          <w:b/>
          <w:color w:val="000000"/>
        </w:rPr>
        <w:t>o</w:t>
      </w:r>
      <w:r w:rsidRPr="00FB25A1">
        <w:rPr>
          <w:rFonts w:ascii="Century Gothic" w:hAnsi="Century Gothic" w:cs="Courier New"/>
          <w:b/>
          <w:color w:val="000000"/>
        </w:rPr>
        <w:t>rdinator</w:t>
      </w:r>
      <w:r w:rsidR="00CA5FBD">
        <w:rPr>
          <w:rFonts w:ascii="Century Gothic" w:hAnsi="Century Gothic" w:cs="Courier New"/>
          <w:b/>
          <w:color w:val="000000"/>
        </w:rPr>
        <w:t xml:space="preserve">- 0772903208 </w:t>
      </w:r>
    </w:p>
    <w:p w:rsidR="00031403" w:rsidRPr="00FB25A1" w:rsidRDefault="00CA5FBD" w:rsidP="00782470">
      <w:pPr>
        <w:tabs>
          <w:tab w:val="num" w:pos="2160"/>
        </w:tabs>
        <w:rPr>
          <w:rFonts w:ascii="Century Gothic" w:hAnsi="Century Gothic" w:cs="Courier New"/>
          <w:color w:val="000000"/>
        </w:rPr>
      </w:pPr>
      <w:r w:rsidRPr="009D3217">
        <w:rPr>
          <w:rFonts w:ascii="Century Gothic" w:hAnsi="Century Gothic" w:cs="Courier New"/>
          <w:color w:val="000000"/>
        </w:rPr>
        <w:t xml:space="preserve">Henry </w:t>
      </w:r>
      <w:proofErr w:type="spellStart"/>
      <w:r w:rsidRPr="009D3217">
        <w:rPr>
          <w:rFonts w:ascii="Century Gothic" w:hAnsi="Century Gothic" w:cs="Courier New"/>
          <w:color w:val="000000"/>
        </w:rPr>
        <w:t>Lugalambi</w:t>
      </w:r>
      <w:proofErr w:type="spellEnd"/>
      <w:r>
        <w:rPr>
          <w:rFonts w:ascii="Century Gothic" w:hAnsi="Century Gothic" w:cs="Courier New"/>
          <w:b/>
          <w:color w:val="000000"/>
        </w:rPr>
        <w:t>-</w:t>
      </w:r>
      <w:r w:rsidR="009D3217" w:rsidRPr="009D3217">
        <w:rPr>
          <w:rFonts w:ascii="Century Gothic" w:hAnsi="Century Gothic" w:cs="Courier New"/>
          <w:b/>
          <w:color w:val="000000"/>
        </w:rPr>
        <w:t xml:space="preserve"> </w:t>
      </w:r>
      <w:r w:rsidR="009D3217">
        <w:rPr>
          <w:rFonts w:ascii="Century Gothic" w:hAnsi="Century Gothic" w:cs="Courier New"/>
          <w:b/>
          <w:color w:val="000000"/>
        </w:rPr>
        <w:t>Chairperson</w:t>
      </w:r>
      <w:r w:rsidR="009D3217">
        <w:rPr>
          <w:rFonts w:ascii="Century Gothic" w:hAnsi="Century Gothic" w:cs="Courier New"/>
          <w:b/>
          <w:color w:val="000000"/>
        </w:rPr>
        <w:t xml:space="preserve"> MDDP</w:t>
      </w:r>
      <w:r w:rsidR="009D3217">
        <w:rPr>
          <w:rFonts w:ascii="Century Gothic" w:hAnsi="Century Gothic" w:cs="Courier New"/>
          <w:b/>
          <w:color w:val="000000"/>
        </w:rPr>
        <w:t>-</w:t>
      </w:r>
      <w:r>
        <w:rPr>
          <w:rFonts w:ascii="Century Gothic" w:hAnsi="Century Gothic" w:cs="Courier New"/>
          <w:b/>
          <w:color w:val="000000"/>
        </w:rPr>
        <w:t xml:space="preserve"> 07</w:t>
      </w:r>
      <w:r w:rsidR="007F7A63">
        <w:rPr>
          <w:rFonts w:ascii="Century Gothic" w:hAnsi="Century Gothic" w:cs="Courier New"/>
          <w:b/>
          <w:color w:val="000000"/>
        </w:rPr>
        <w:t>04502729</w:t>
      </w:r>
    </w:p>
    <w:sectPr w:rsidR="00031403" w:rsidRPr="00FB25A1" w:rsidSect="006F793B">
      <w:headerReference w:type="default" r:id="rId12"/>
      <w:footerReference w:type="default" r:id="rId13"/>
      <w:pgSz w:w="15840" w:h="12240" w:orient="landscape"/>
      <w:pgMar w:top="1191" w:right="539" w:bottom="1797" w:left="18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0EA" w:rsidRDefault="008330EA">
      <w:r>
        <w:separator/>
      </w:r>
    </w:p>
  </w:endnote>
  <w:endnote w:type="continuationSeparator" w:id="0">
    <w:p w:rsidR="008330EA" w:rsidRDefault="00833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1B0" w:rsidRDefault="003021B0">
    <w:pPr>
      <w:pStyle w:val="Footer"/>
    </w:pPr>
  </w:p>
  <w:p w:rsidR="003021B0" w:rsidRDefault="00302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0EA" w:rsidRDefault="008330EA">
      <w:r>
        <w:separator/>
      </w:r>
    </w:p>
  </w:footnote>
  <w:footnote w:type="continuationSeparator" w:id="0">
    <w:p w:rsidR="008330EA" w:rsidRDefault="00833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E71" w:rsidRPr="00DB1F43" w:rsidRDefault="007D35A5" w:rsidP="00065303">
    <w:pPr>
      <w:pStyle w:val="Header"/>
      <w:rPr>
        <w:b/>
        <w:noProof/>
        <w:lang w:val="en-GB" w:eastAsia="en-GB"/>
      </w:rPr>
    </w:pPr>
    <w:r>
      <w:rPr>
        <w:b/>
        <w:noProof/>
        <w:color w:val="00B0F0"/>
        <w:lang w:val="en-GB" w:eastAsia="en-GB"/>
      </w:rPr>
      <w:t xml:space="preserve"> </w:t>
    </w:r>
    <w:r w:rsidR="00D65717" w:rsidRPr="00A54018">
      <w:rPr>
        <w:noProof/>
      </w:rPr>
      <w:drawing>
        <wp:inline distT="0" distB="0" distL="0" distR="0">
          <wp:extent cx="847725" cy="69532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  <w:color w:val="00B0F0"/>
        <w:lang w:val="en-GB" w:eastAsia="en-GB"/>
      </w:rPr>
      <w:t xml:space="preserve">                                                  </w:t>
    </w:r>
    <w:r w:rsidR="00795157">
      <w:rPr>
        <w:b/>
        <w:noProof/>
        <w:color w:val="00B0F0"/>
        <w:lang w:val="en-GB" w:eastAsia="en-GB"/>
      </w:rPr>
      <w:t xml:space="preserve"> </w:t>
    </w:r>
    <w:r>
      <w:rPr>
        <w:b/>
        <w:noProof/>
        <w:color w:val="00B0F0"/>
        <w:lang w:val="en-GB" w:eastAsia="en-GB"/>
      </w:rPr>
      <w:t xml:space="preserve">        </w:t>
    </w:r>
    <w:r w:rsidR="00065303">
      <w:rPr>
        <w:b/>
        <w:noProof/>
        <w:color w:val="00B0F0"/>
        <w:lang w:val="en-GB" w:eastAsia="en-GB"/>
      </w:rPr>
      <w:t xml:space="preserve">                                             </w:t>
    </w:r>
    <w:r>
      <w:rPr>
        <w:b/>
        <w:noProof/>
        <w:color w:val="00B0F0"/>
        <w:lang w:val="en-GB" w:eastAsia="en-GB"/>
      </w:rPr>
      <w:t xml:space="preserve">  </w:t>
    </w:r>
  </w:p>
  <w:p w:rsidR="00662E71" w:rsidRDefault="001F27E2" w:rsidP="003B76E3">
    <w:pPr>
      <w:pStyle w:val="Header"/>
      <w:jc w:val="center"/>
      <w:rPr>
        <w:rFonts w:ascii="Bookman Old Style" w:hAnsi="Bookman Old Style"/>
        <w:b/>
        <w:color w:val="404040" w:themeColor="text1" w:themeTint="BF"/>
        <w:sz w:val="32"/>
        <w:szCs w:val="32"/>
      </w:rPr>
    </w:pPr>
    <w:r w:rsidRPr="001F27E2">
      <w:rPr>
        <w:rFonts w:ascii="Bookman Old Style" w:hAnsi="Bookman Old Style"/>
        <w:b/>
        <w:color w:val="404040" w:themeColor="text1" w:themeTint="BF"/>
        <w:sz w:val="32"/>
        <w:szCs w:val="32"/>
      </w:rPr>
      <w:t>DIRECTORATE OF EDUCATION &amp;</w:t>
    </w:r>
    <w:r w:rsidR="00782470">
      <w:rPr>
        <w:rFonts w:ascii="Bookman Old Style" w:hAnsi="Bookman Old Style"/>
        <w:b/>
        <w:color w:val="404040" w:themeColor="text1" w:themeTint="BF"/>
        <w:sz w:val="32"/>
        <w:szCs w:val="32"/>
      </w:rPr>
      <w:t xml:space="preserve"> SOCIAL SERVICES</w:t>
    </w:r>
  </w:p>
  <w:p w:rsidR="00782470" w:rsidRDefault="00782470" w:rsidP="003B76E3">
    <w:pPr>
      <w:pStyle w:val="Header"/>
      <w:jc w:val="center"/>
      <w:rPr>
        <w:rFonts w:ascii="Bookman Old Style" w:hAnsi="Bookman Old Style"/>
        <w:b/>
        <w:color w:val="404040" w:themeColor="text1" w:themeTint="BF"/>
        <w:sz w:val="32"/>
        <w:szCs w:val="32"/>
      </w:rPr>
    </w:pPr>
    <w:r>
      <w:rPr>
        <w:rFonts w:ascii="Bookman Old Style" w:hAnsi="Bookman Old Style"/>
        <w:b/>
        <w:color w:val="404040" w:themeColor="text1" w:themeTint="BF"/>
        <w:sz w:val="32"/>
        <w:szCs w:val="32"/>
      </w:rPr>
      <w:t xml:space="preserve">MUSIC, DANCE, DRAMA &amp; POETRY </w:t>
    </w:r>
    <w:r w:rsidR="00196B3F">
      <w:rPr>
        <w:rFonts w:ascii="Bookman Old Style" w:hAnsi="Bookman Old Style"/>
        <w:b/>
        <w:color w:val="404040" w:themeColor="text1" w:themeTint="BF"/>
        <w:sz w:val="32"/>
        <w:szCs w:val="32"/>
      </w:rPr>
      <w:t>(MDDP)</w:t>
    </w:r>
    <w:r w:rsidR="0059742F">
      <w:rPr>
        <w:rFonts w:ascii="Bookman Old Style" w:hAnsi="Bookman Old Style"/>
        <w:b/>
        <w:color w:val="404040" w:themeColor="text1" w:themeTint="BF"/>
        <w:sz w:val="32"/>
        <w:szCs w:val="32"/>
      </w:rPr>
      <w:t xml:space="preserve"> </w:t>
    </w:r>
    <w:r w:rsidR="008E3F19">
      <w:rPr>
        <w:rFonts w:ascii="Bookman Old Style" w:hAnsi="Bookman Old Style"/>
        <w:b/>
        <w:color w:val="404040" w:themeColor="text1" w:themeTint="BF"/>
        <w:sz w:val="32"/>
        <w:szCs w:val="32"/>
      </w:rPr>
      <w:t>ROAD MAP-2024</w:t>
    </w:r>
  </w:p>
  <w:p w:rsidR="00662E71" w:rsidRDefault="00662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7660A5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17"/>
    <w:rsid w:val="0000523B"/>
    <w:rsid w:val="0000760E"/>
    <w:rsid w:val="00021EED"/>
    <w:rsid w:val="000245E5"/>
    <w:rsid w:val="00031403"/>
    <w:rsid w:val="00034EE2"/>
    <w:rsid w:val="00045A6B"/>
    <w:rsid w:val="00065303"/>
    <w:rsid w:val="00065472"/>
    <w:rsid w:val="00066C90"/>
    <w:rsid w:val="00066EB5"/>
    <w:rsid w:val="00067FE7"/>
    <w:rsid w:val="00076F5F"/>
    <w:rsid w:val="000779B6"/>
    <w:rsid w:val="00086714"/>
    <w:rsid w:val="000A1DCB"/>
    <w:rsid w:val="000B0EC7"/>
    <w:rsid w:val="000E6861"/>
    <w:rsid w:val="000F487F"/>
    <w:rsid w:val="00127625"/>
    <w:rsid w:val="00155C15"/>
    <w:rsid w:val="00166B11"/>
    <w:rsid w:val="00173C77"/>
    <w:rsid w:val="00180B75"/>
    <w:rsid w:val="00181495"/>
    <w:rsid w:val="001836C3"/>
    <w:rsid w:val="00185501"/>
    <w:rsid w:val="00196B3F"/>
    <w:rsid w:val="001E54A5"/>
    <w:rsid w:val="001F1C4F"/>
    <w:rsid w:val="001F27E2"/>
    <w:rsid w:val="001F6862"/>
    <w:rsid w:val="00235E02"/>
    <w:rsid w:val="00244EF2"/>
    <w:rsid w:val="00246075"/>
    <w:rsid w:val="00253934"/>
    <w:rsid w:val="0025663D"/>
    <w:rsid w:val="00257011"/>
    <w:rsid w:val="00272A34"/>
    <w:rsid w:val="00276A73"/>
    <w:rsid w:val="002832F9"/>
    <w:rsid w:val="00285F26"/>
    <w:rsid w:val="002868C6"/>
    <w:rsid w:val="002A5AAA"/>
    <w:rsid w:val="002A7703"/>
    <w:rsid w:val="002B28E9"/>
    <w:rsid w:val="002C3ABF"/>
    <w:rsid w:val="002E44BC"/>
    <w:rsid w:val="002E47CA"/>
    <w:rsid w:val="002E78DC"/>
    <w:rsid w:val="002F42A4"/>
    <w:rsid w:val="003021B0"/>
    <w:rsid w:val="00303458"/>
    <w:rsid w:val="00325A69"/>
    <w:rsid w:val="00330204"/>
    <w:rsid w:val="0037668C"/>
    <w:rsid w:val="003B76E3"/>
    <w:rsid w:val="003C3BFC"/>
    <w:rsid w:val="003C5237"/>
    <w:rsid w:val="003C7FD5"/>
    <w:rsid w:val="003D1F4E"/>
    <w:rsid w:val="003E2F17"/>
    <w:rsid w:val="003E6C0D"/>
    <w:rsid w:val="003F269D"/>
    <w:rsid w:val="004170A5"/>
    <w:rsid w:val="00435941"/>
    <w:rsid w:val="00441C3D"/>
    <w:rsid w:val="004563F1"/>
    <w:rsid w:val="00494DDB"/>
    <w:rsid w:val="004B13D9"/>
    <w:rsid w:val="004C2806"/>
    <w:rsid w:val="004C76A1"/>
    <w:rsid w:val="004F36E8"/>
    <w:rsid w:val="00504B33"/>
    <w:rsid w:val="0050745F"/>
    <w:rsid w:val="00507D66"/>
    <w:rsid w:val="005214CB"/>
    <w:rsid w:val="00524A38"/>
    <w:rsid w:val="00526BAA"/>
    <w:rsid w:val="00550C22"/>
    <w:rsid w:val="00552818"/>
    <w:rsid w:val="0059742F"/>
    <w:rsid w:val="005B41E5"/>
    <w:rsid w:val="005B59E3"/>
    <w:rsid w:val="005C0EAD"/>
    <w:rsid w:val="005C6C39"/>
    <w:rsid w:val="005C73EF"/>
    <w:rsid w:val="00625D97"/>
    <w:rsid w:val="0064391E"/>
    <w:rsid w:val="00662E71"/>
    <w:rsid w:val="006637E8"/>
    <w:rsid w:val="00677A79"/>
    <w:rsid w:val="00680A70"/>
    <w:rsid w:val="0069135E"/>
    <w:rsid w:val="006A41DE"/>
    <w:rsid w:val="006D1D6D"/>
    <w:rsid w:val="006E43BA"/>
    <w:rsid w:val="006F793B"/>
    <w:rsid w:val="007067B0"/>
    <w:rsid w:val="00716861"/>
    <w:rsid w:val="00720B0D"/>
    <w:rsid w:val="00735485"/>
    <w:rsid w:val="007424C0"/>
    <w:rsid w:val="00744D00"/>
    <w:rsid w:val="00745B71"/>
    <w:rsid w:val="00751CCA"/>
    <w:rsid w:val="007554DF"/>
    <w:rsid w:val="00762DFE"/>
    <w:rsid w:val="00772648"/>
    <w:rsid w:val="00782470"/>
    <w:rsid w:val="00793F4E"/>
    <w:rsid w:val="00795157"/>
    <w:rsid w:val="0079773E"/>
    <w:rsid w:val="007A4247"/>
    <w:rsid w:val="007B2F05"/>
    <w:rsid w:val="007B3267"/>
    <w:rsid w:val="007B34F7"/>
    <w:rsid w:val="007B451B"/>
    <w:rsid w:val="007B4E59"/>
    <w:rsid w:val="007C1A3D"/>
    <w:rsid w:val="007D35A5"/>
    <w:rsid w:val="007D774A"/>
    <w:rsid w:val="007E56A4"/>
    <w:rsid w:val="007F70EB"/>
    <w:rsid w:val="007F7A63"/>
    <w:rsid w:val="008330EA"/>
    <w:rsid w:val="00866C2F"/>
    <w:rsid w:val="00866DB8"/>
    <w:rsid w:val="008671E7"/>
    <w:rsid w:val="00867F45"/>
    <w:rsid w:val="00877D83"/>
    <w:rsid w:val="00886B16"/>
    <w:rsid w:val="00890C5F"/>
    <w:rsid w:val="008A78BE"/>
    <w:rsid w:val="008D4AC0"/>
    <w:rsid w:val="008D4D07"/>
    <w:rsid w:val="008E3F19"/>
    <w:rsid w:val="008E7EEB"/>
    <w:rsid w:val="008F4BD4"/>
    <w:rsid w:val="00925106"/>
    <w:rsid w:val="00950E99"/>
    <w:rsid w:val="00955578"/>
    <w:rsid w:val="009674F7"/>
    <w:rsid w:val="009731EB"/>
    <w:rsid w:val="0097557E"/>
    <w:rsid w:val="00981DCE"/>
    <w:rsid w:val="00992FB9"/>
    <w:rsid w:val="00996CAA"/>
    <w:rsid w:val="009A0539"/>
    <w:rsid w:val="009A243F"/>
    <w:rsid w:val="009A4119"/>
    <w:rsid w:val="009D011E"/>
    <w:rsid w:val="009D3217"/>
    <w:rsid w:val="009F204F"/>
    <w:rsid w:val="00A465B7"/>
    <w:rsid w:val="00A825F7"/>
    <w:rsid w:val="00A864D2"/>
    <w:rsid w:val="00AA0FD4"/>
    <w:rsid w:val="00AB433D"/>
    <w:rsid w:val="00AC449A"/>
    <w:rsid w:val="00AC6EAE"/>
    <w:rsid w:val="00B02B82"/>
    <w:rsid w:val="00B17163"/>
    <w:rsid w:val="00B366A1"/>
    <w:rsid w:val="00B47443"/>
    <w:rsid w:val="00B5533F"/>
    <w:rsid w:val="00B65035"/>
    <w:rsid w:val="00B6676B"/>
    <w:rsid w:val="00B67CD0"/>
    <w:rsid w:val="00B74F0C"/>
    <w:rsid w:val="00BA1250"/>
    <w:rsid w:val="00BE3A59"/>
    <w:rsid w:val="00BF0DBF"/>
    <w:rsid w:val="00C17461"/>
    <w:rsid w:val="00C51383"/>
    <w:rsid w:val="00C90E1B"/>
    <w:rsid w:val="00C941AB"/>
    <w:rsid w:val="00CA5FBD"/>
    <w:rsid w:val="00CB6642"/>
    <w:rsid w:val="00CD6192"/>
    <w:rsid w:val="00CD6538"/>
    <w:rsid w:val="00CF37BD"/>
    <w:rsid w:val="00D1003D"/>
    <w:rsid w:val="00D10EAD"/>
    <w:rsid w:val="00D37CA5"/>
    <w:rsid w:val="00D65717"/>
    <w:rsid w:val="00D73F80"/>
    <w:rsid w:val="00D9452F"/>
    <w:rsid w:val="00DB1F43"/>
    <w:rsid w:val="00DE0B6E"/>
    <w:rsid w:val="00DE6A21"/>
    <w:rsid w:val="00DE6E17"/>
    <w:rsid w:val="00DF5BAA"/>
    <w:rsid w:val="00E2045B"/>
    <w:rsid w:val="00E22CAC"/>
    <w:rsid w:val="00E40859"/>
    <w:rsid w:val="00E50E60"/>
    <w:rsid w:val="00E52A8F"/>
    <w:rsid w:val="00E83688"/>
    <w:rsid w:val="00EA30A2"/>
    <w:rsid w:val="00ED03CF"/>
    <w:rsid w:val="00ED53AA"/>
    <w:rsid w:val="00EF197F"/>
    <w:rsid w:val="00F04A5C"/>
    <w:rsid w:val="00F05588"/>
    <w:rsid w:val="00F14DB1"/>
    <w:rsid w:val="00F16AB9"/>
    <w:rsid w:val="00F42FFA"/>
    <w:rsid w:val="00F56373"/>
    <w:rsid w:val="00F65C60"/>
    <w:rsid w:val="00F6707F"/>
    <w:rsid w:val="00F74C42"/>
    <w:rsid w:val="00F93AD8"/>
    <w:rsid w:val="00FA3449"/>
    <w:rsid w:val="00FA7B0F"/>
    <w:rsid w:val="00FB25A1"/>
    <w:rsid w:val="00FD0D35"/>
    <w:rsid w:val="00FD170A"/>
    <w:rsid w:val="00FD322C"/>
    <w:rsid w:val="00FD41C4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AAB678"/>
  <w15:chartTrackingRefBased/>
  <w15:docId w15:val="{43423009-6970-4643-94AB-934E5142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7"/>
    <w:rPr>
      <w:sz w:val="24"/>
      <w:szCs w:val="24"/>
    </w:rPr>
  </w:style>
  <w:style w:type="paragraph" w:styleId="Heading2">
    <w:name w:val="heading 2"/>
    <w:basedOn w:val="Normal"/>
    <w:next w:val="Normal"/>
    <w:qFormat/>
    <w:rsid w:val="00067F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067FE7"/>
    <w:pPr>
      <w:keepNext/>
      <w:outlineLvl w:val="3"/>
    </w:pPr>
    <w:rPr>
      <w:rFonts w:ascii="Bookman Old Style" w:hAnsi="Bookman Old Style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1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726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726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24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4A3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B6642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3021B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fricanus\Desktop\HR%20STAFF%20WELFARE%20FUND\Registration%20and%20Applica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A35604FA29F4B82DC18FCCAFC78D1" ma:contentTypeVersion="3" ma:contentTypeDescription="Create a new document." ma:contentTypeScope="" ma:versionID="3e8712a5fa0e841d276171631f40f316">
  <xsd:schema xmlns:xsd="http://www.w3.org/2001/XMLSchema" xmlns:xs="http://www.w3.org/2001/XMLSchema" xmlns:p="http://schemas.microsoft.com/office/2006/metadata/properties" xmlns:ns2="b276d206-a6ee-4c6d-8dde-cec8a9c13eb9" targetNamespace="http://schemas.microsoft.com/office/2006/metadata/properties" ma:root="true" ma:fieldsID="602cd18e712d08490456985c9398017c" ns2:_="">
    <xsd:import namespace="b276d206-a6ee-4c6d-8dde-cec8a9c13e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6d206-a6ee-4c6d-8dde-cec8a9c13eb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607D9-5E68-4F3D-988E-E58C690E63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4456E3-6D72-4DF8-BFEA-28DCD52F317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CEA486F-6E48-4DD7-8A45-EA91DC0939E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8A5B431-48A4-417D-A728-2747707E7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6d206-a6ee-4c6d-8dde-cec8a9c13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69EA6CB-0807-42A6-9B8A-0E1DC126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Registration and Application Form</Template>
  <TotalTime>156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URA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NATTABI</dc:creator>
  <cp:keywords/>
  <cp:lastModifiedBy>Eva Nattabi</cp:lastModifiedBy>
  <cp:revision>10</cp:revision>
  <cp:lastPrinted>2024-06-05T12:46:00Z</cp:lastPrinted>
  <dcterms:created xsi:type="dcterms:W3CDTF">2024-06-04T12:08:00Z</dcterms:created>
  <dcterms:modified xsi:type="dcterms:W3CDTF">2024-06-05T12:36:00Z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ECEEXRQFXWKD-329-18</vt:lpwstr>
  </property>
  <property fmtid="{D5CDD505-2E9C-101B-9397-08002B2CF9AE}" pid="3" name="_dlc_DocIdItemGuid">
    <vt:lpwstr>0fdcaaaf-c031-4e1d-97f5-5c41db86a58d</vt:lpwstr>
  </property>
  <property fmtid="{D5CDD505-2E9C-101B-9397-08002B2CF9AE}" pid="4" name="_dlc_DocIdUrl">
    <vt:lpwstr>http://kcca-intranet/sites/home/kcca%20sacco/_layouts/DocIdRedir.aspx?ID=ECEEXRQFXWKD-329-18, ECEEXRQFXWKD-329-18</vt:lpwstr>
  </property>
</Properties>
</file>